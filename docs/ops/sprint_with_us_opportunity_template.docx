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template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767422" w14:textId="5292F094" w:rsidR="00EA385A" w:rsidRPr="0045475C" w:rsidRDefault="00EA385A" w:rsidP="00EA385A">
      <w:pPr>
        <w:rPr>
          <w:i/>
          <w:iCs/>
          <w:color w:val="808080" w:themeColor="background1" w:themeShade="80"/>
        </w:rPr>
      </w:pPr>
      <w:r w:rsidRPr="0045475C">
        <w:rPr>
          <w:i/>
          <w:iCs/>
          <w:color w:val="808080" w:themeColor="background1" w:themeShade="80"/>
        </w:rPr>
        <w:t xml:space="preserve">This Word template may be used to help draft a Sprint </w:t>
      </w:r>
      <w:proofErr w:type="gramStart"/>
      <w:r w:rsidRPr="0045475C">
        <w:rPr>
          <w:i/>
          <w:iCs/>
          <w:color w:val="808080" w:themeColor="background1" w:themeShade="80"/>
        </w:rPr>
        <w:t>With</w:t>
      </w:r>
      <w:proofErr w:type="gramEnd"/>
      <w:r w:rsidRPr="0045475C">
        <w:rPr>
          <w:i/>
          <w:iCs/>
          <w:color w:val="808080" w:themeColor="background1" w:themeShade="80"/>
        </w:rPr>
        <w:t xml:space="preserve"> Us procurement opportunity. Opportunities are published in the </w:t>
      </w:r>
      <w:hyperlink r:id="rId5" w:history="1">
        <w:r w:rsidRPr="0045475C">
          <w:rPr>
            <w:rStyle w:val="Hyperlink"/>
            <w:i/>
            <w:iCs/>
            <w:color w:val="808080" w:themeColor="background1" w:themeShade="80"/>
          </w:rPr>
          <w:t>Digital Marketplace</w:t>
        </w:r>
      </w:hyperlink>
      <w:r w:rsidRPr="0045475C">
        <w:rPr>
          <w:i/>
          <w:iCs/>
          <w:color w:val="808080" w:themeColor="background1" w:themeShade="80"/>
        </w:rPr>
        <w:t xml:space="preserve"> application.</w:t>
      </w:r>
    </w:p>
    <w:p w14:paraId="0ED3F2CC" w14:textId="1C197A53" w:rsidR="00E855C5" w:rsidRDefault="00071286" w:rsidP="00F73111">
      <w:pPr>
        <w:pStyle w:val="Title"/>
      </w:pPr>
      <w:r>
        <w:t xml:space="preserve">Sprint </w:t>
      </w:r>
      <w:proofErr w:type="gramStart"/>
      <w:r>
        <w:t>With</w:t>
      </w:r>
      <w:proofErr w:type="gramEnd"/>
      <w:r>
        <w:t xml:space="preserve"> Us Opportunity</w:t>
      </w:r>
    </w:p>
    <w:p w14:paraId="1C0459A5" w14:textId="55E6274A" w:rsidR="00B6768A" w:rsidRPr="00B6768A" w:rsidRDefault="0045475C" w:rsidP="00B6768A">
      <w:hyperlink r:id="rId6" w:history="1">
        <w:r w:rsidR="00B6768A" w:rsidRPr="00B6768A">
          <w:rPr>
            <w:rStyle w:val="Hyperlink"/>
          </w:rPr>
          <w:t>Drafting guide</w:t>
        </w:r>
      </w:hyperlink>
    </w:p>
    <w:p w14:paraId="0B199B10" w14:textId="17EAE278" w:rsidR="00071286" w:rsidRDefault="00071286" w:rsidP="00F73111">
      <w:pPr>
        <w:pStyle w:val="Heading1"/>
      </w:pPr>
      <w:r>
        <w:t>Title</w:t>
      </w:r>
    </w:p>
    <w:sdt>
      <w:sdtPr>
        <w:id w:val="-1496635935"/>
        <w:placeholder>
          <w:docPart w:val="186479CC424147719196FA449661504B"/>
        </w:placeholder>
        <w:showingPlcHdr/>
        <w:text/>
      </w:sdtPr>
      <w:sdtEndPr/>
      <w:sdtContent>
        <w:p w14:paraId="28FEDEE0" w14:textId="0222A725" w:rsidR="00071286" w:rsidRPr="00071286" w:rsidRDefault="00F73111" w:rsidP="00071286">
          <w:r w:rsidRPr="008E6D5A">
            <w:rPr>
              <w:rStyle w:val="PlaceholderText"/>
            </w:rPr>
            <w:t>Click or tap to enter text.</w:t>
          </w:r>
        </w:p>
      </w:sdtContent>
    </w:sdt>
    <w:p w14:paraId="424A60EB" w14:textId="5220E71D" w:rsidR="00071286" w:rsidRDefault="00071286" w:rsidP="00F73111">
      <w:pPr>
        <w:pStyle w:val="Heading1"/>
      </w:pPr>
      <w:r>
        <w:t>Teaser</w:t>
      </w:r>
    </w:p>
    <w:sdt>
      <w:sdtPr>
        <w:id w:val="-236409601"/>
        <w:placeholder>
          <w:docPart w:val="9BB3914C512C4B6180D189D82E22466C"/>
        </w:placeholder>
        <w:showingPlcHdr/>
        <w:text/>
      </w:sdtPr>
      <w:sdtEndPr/>
      <w:sdtContent>
        <w:p w14:paraId="534F2EC2" w14:textId="0672D923" w:rsidR="00F73111" w:rsidRPr="00F73111" w:rsidRDefault="00F73111" w:rsidP="00F73111">
          <w:r w:rsidRPr="008E6D5A">
            <w:rPr>
              <w:rStyle w:val="PlaceholderText"/>
            </w:rPr>
            <w:t>Click or tap to enter text.</w:t>
          </w:r>
        </w:p>
      </w:sdtContent>
    </w:sdt>
    <w:p w14:paraId="743BB006" w14:textId="273B38FE" w:rsidR="00D60405" w:rsidRDefault="0045475C" w:rsidP="00F73111">
      <w:pPr>
        <w:pStyle w:val="Heading1"/>
      </w:pPr>
      <w:sdt>
        <w:sdtPr>
          <w:id w:val="-170894303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60405">
            <w:rPr>
              <w:rFonts w:ascii="MS Gothic" w:eastAsia="MS Gothic" w:hAnsi="MS Gothic" w:hint="eastAsia"/>
            </w:rPr>
            <w:t>☐</w:t>
          </w:r>
        </w:sdtContent>
      </w:sdt>
      <w:r w:rsidR="00D60405">
        <w:t>Remote OK?</w:t>
      </w:r>
    </w:p>
    <w:p w14:paraId="19C7D746" w14:textId="52F8D740" w:rsidR="00D60405" w:rsidRDefault="00D60405" w:rsidP="00D60405">
      <w:pPr>
        <w:pStyle w:val="Heading1"/>
      </w:pPr>
      <w:r>
        <w:t>Remote Description</w:t>
      </w:r>
    </w:p>
    <w:sdt>
      <w:sdtPr>
        <w:id w:val="-222361033"/>
        <w:placeholder>
          <w:docPart w:val="49EDE1D76F634715A9CCC8C48908D7D5"/>
        </w:placeholder>
        <w:showingPlcHdr/>
      </w:sdtPr>
      <w:sdtEndPr/>
      <w:sdtContent>
        <w:p w14:paraId="26062258" w14:textId="7F00CB03" w:rsidR="00D60405" w:rsidRPr="00D60405" w:rsidRDefault="00D60405" w:rsidP="00D60405">
          <w:r w:rsidRPr="008E6D5A">
            <w:rPr>
              <w:rStyle w:val="PlaceholderText"/>
            </w:rPr>
            <w:t>Click or tap to enter text.</w:t>
          </w:r>
        </w:p>
      </w:sdtContent>
    </w:sdt>
    <w:p w14:paraId="45C98C2C" w14:textId="4C5510A3" w:rsidR="00D60405" w:rsidRDefault="00D60405" w:rsidP="00D60405">
      <w:pPr>
        <w:pStyle w:val="Heading1"/>
      </w:pPr>
      <w:r>
        <w:t>Location</w:t>
      </w:r>
    </w:p>
    <w:sdt>
      <w:sdtPr>
        <w:id w:val="55446026"/>
        <w:placeholder>
          <w:docPart w:val="C543030E144A453C957AFC5BF9A97BE6"/>
        </w:placeholder>
        <w:text/>
      </w:sdtPr>
      <w:sdtEndPr/>
      <w:sdtContent>
        <w:p w14:paraId="6C95B18E" w14:textId="4F5909D2" w:rsidR="00D60405" w:rsidRDefault="00D60405" w:rsidP="00D60405">
          <w:r>
            <w:t>Victoria</w:t>
          </w:r>
        </w:p>
      </w:sdtContent>
    </w:sdt>
    <w:p w14:paraId="7FEBD546" w14:textId="77777777" w:rsidR="00D60405" w:rsidRDefault="00D60405" w:rsidP="00D60405">
      <w:pPr>
        <w:pStyle w:val="Heading1"/>
      </w:pPr>
      <w:r>
        <w:t>Proposal Deadline (16:00 PST)</w:t>
      </w:r>
    </w:p>
    <w:sdt>
      <w:sdtPr>
        <w:id w:val="-1287663752"/>
        <w:placeholder>
          <w:docPart w:val="7C087C950341477B91CAC6F0CF8C8137"/>
        </w:placeholder>
        <w:showingPlcHdr/>
        <w:date>
          <w:dateFormat w:val="yyyy-MM-dd"/>
          <w:lid w:val="en-CA"/>
          <w:storeMappedDataAs w:val="dateTime"/>
          <w:calendar w:val="gregorian"/>
        </w:date>
      </w:sdtPr>
      <w:sdtEndPr/>
      <w:sdtContent>
        <w:p w14:paraId="1561C8AE" w14:textId="77777777" w:rsidR="00D60405" w:rsidRDefault="00D60405" w:rsidP="00D60405">
          <w:r w:rsidRPr="008E6D5A">
            <w:rPr>
              <w:rStyle w:val="PlaceholderText"/>
            </w:rPr>
            <w:t>Click or tap to enter a date.</w:t>
          </w:r>
        </w:p>
      </w:sdtContent>
    </w:sdt>
    <w:p w14:paraId="635C8490" w14:textId="77777777" w:rsidR="00D60405" w:rsidRDefault="00D60405" w:rsidP="00D60405">
      <w:pPr>
        <w:pStyle w:val="Heading1"/>
      </w:pPr>
      <w:r>
        <w:t>Assignment Date (16:00 PST)</w:t>
      </w:r>
    </w:p>
    <w:sdt>
      <w:sdtPr>
        <w:id w:val="2639356"/>
        <w:placeholder>
          <w:docPart w:val="7C087C950341477B91CAC6F0CF8C8137"/>
        </w:placeholder>
        <w:showingPlcHdr/>
        <w:date>
          <w:dateFormat w:val="yyyy-MM-dd"/>
          <w:lid w:val="en-CA"/>
          <w:storeMappedDataAs w:val="dateTime"/>
          <w:calendar w:val="gregorian"/>
        </w:date>
      </w:sdtPr>
      <w:sdtEndPr/>
      <w:sdtContent>
        <w:p w14:paraId="6F5681D8" w14:textId="6C4991D6" w:rsidR="00D60405" w:rsidRDefault="00EA385A" w:rsidP="00D60405">
          <w:r w:rsidRPr="008E6D5A">
            <w:rPr>
              <w:rStyle w:val="PlaceholderText"/>
            </w:rPr>
            <w:t>Click or tap to enter a date.</w:t>
          </w:r>
        </w:p>
      </w:sdtContent>
    </w:sdt>
    <w:p w14:paraId="0FC1266D" w14:textId="686163B5" w:rsidR="00D60405" w:rsidRDefault="00D60405" w:rsidP="00F73111">
      <w:pPr>
        <w:pStyle w:val="Heading1"/>
      </w:pPr>
      <w:r>
        <w:t>Total Maximum Budget</w:t>
      </w:r>
    </w:p>
    <w:sdt>
      <w:sdtPr>
        <w:id w:val="130989967"/>
        <w:placeholder>
          <w:docPart w:val="0351B3530B51448F8EF18B6BFA8A5A8C"/>
        </w:placeholder>
        <w:showingPlcHdr/>
        <w:text/>
      </w:sdtPr>
      <w:sdtEndPr/>
      <w:sdtContent>
        <w:p w14:paraId="22FB3D0D" w14:textId="5C7924DF" w:rsidR="00D60405" w:rsidRDefault="00D60405" w:rsidP="00D60405">
          <w:r w:rsidRPr="008E6D5A">
            <w:rPr>
              <w:rStyle w:val="PlaceholderText"/>
            </w:rPr>
            <w:t xml:space="preserve">Click or tap to enter </w:t>
          </w:r>
          <w:r w:rsidR="00722E05">
            <w:rPr>
              <w:rStyle w:val="PlaceholderText"/>
            </w:rPr>
            <w:t>a price</w:t>
          </w:r>
          <w:r w:rsidRPr="008E6D5A">
            <w:rPr>
              <w:rStyle w:val="PlaceholderText"/>
            </w:rPr>
            <w:t>.</w:t>
          </w:r>
        </w:p>
      </w:sdtContent>
    </w:sdt>
    <w:p w14:paraId="7B3B09FE" w14:textId="11FF6844" w:rsidR="00D60405" w:rsidRDefault="00D60405" w:rsidP="00D60405">
      <w:pPr>
        <w:pStyle w:val="Heading1"/>
      </w:pPr>
      <w:r>
        <w:t>Minimum Team Members (optional)</w:t>
      </w:r>
    </w:p>
    <w:p w14:paraId="2F486040" w14:textId="2E885435" w:rsidR="00D60405" w:rsidRPr="00D60405" w:rsidRDefault="0045475C" w:rsidP="00D60405">
      <w:pPr>
        <w:tabs>
          <w:tab w:val="left" w:pos="7260"/>
        </w:tabs>
      </w:pPr>
      <w:sdt>
        <w:sdtPr>
          <w:id w:val="835587001"/>
          <w:placeholder>
            <w:docPart w:val="94B9296AE4CD440AA5004B312EF69225"/>
          </w:placeholder>
          <w:showingPlcHdr/>
          <w:text/>
        </w:sdtPr>
        <w:sdtEndPr/>
        <w:sdtContent>
          <w:r w:rsidR="00D60405">
            <w:rPr>
              <w:rStyle w:val="PlaceholderText"/>
            </w:rPr>
            <w:t>Click or tap to enter a number</w:t>
          </w:r>
          <w:r w:rsidR="00D60405" w:rsidRPr="008E6D5A">
            <w:rPr>
              <w:rStyle w:val="PlaceholderText"/>
            </w:rPr>
            <w:t>.</w:t>
          </w:r>
        </w:sdtContent>
      </w:sdt>
      <w:r w:rsidR="00D60405">
        <w:tab/>
      </w:r>
    </w:p>
    <w:p w14:paraId="3DA7142D" w14:textId="61F7FBD1" w:rsidR="00D60405" w:rsidRDefault="00D60405" w:rsidP="00F73111">
      <w:pPr>
        <w:pStyle w:val="Heading1"/>
      </w:pPr>
      <w:r>
        <w:t>Mandatory Skills</w:t>
      </w:r>
      <w:r w:rsidR="00722E05">
        <w:t xml:space="preserve"> (choose from existing list or create new)</w:t>
      </w:r>
    </w:p>
    <w:sdt>
      <w:sdtPr>
        <w:id w:val="956138210"/>
        <w:placeholder>
          <w:docPart w:val="FF7FE110A4034CC495CFA83CFB676B6E"/>
        </w:placeholder>
        <w:showingPlcHdr/>
        <w:text/>
      </w:sdtPr>
      <w:sdtEndPr/>
      <w:sdtContent>
        <w:p w14:paraId="41C890A3" w14:textId="3F133CE3" w:rsidR="00D60405" w:rsidRDefault="00D60405" w:rsidP="00D60405">
          <w:r w:rsidRPr="008E6D5A">
            <w:rPr>
              <w:rStyle w:val="PlaceholderText"/>
            </w:rPr>
            <w:t xml:space="preserve">Click or tap to enter </w:t>
          </w:r>
          <w:r w:rsidR="00722E05">
            <w:rPr>
              <w:rStyle w:val="PlaceholderText"/>
            </w:rPr>
            <w:t>skills separated by commas</w:t>
          </w:r>
          <w:r w:rsidRPr="008E6D5A">
            <w:rPr>
              <w:rStyle w:val="PlaceholderText"/>
            </w:rPr>
            <w:t>.</w:t>
          </w:r>
        </w:p>
      </w:sdtContent>
    </w:sdt>
    <w:p w14:paraId="2383BE93" w14:textId="212B76C8" w:rsidR="00D60405" w:rsidRDefault="00D60405" w:rsidP="00D60405">
      <w:pPr>
        <w:pStyle w:val="Heading1"/>
      </w:pPr>
      <w:r>
        <w:t>Optional Skills (optional)</w:t>
      </w:r>
    </w:p>
    <w:sdt>
      <w:sdtPr>
        <w:id w:val="1862094015"/>
        <w:placeholder>
          <w:docPart w:val="E209F4CC1D2C4AF68AF1CF7CCFCA2E13"/>
        </w:placeholder>
        <w:showingPlcHdr/>
        <w:text/>
      </w:sdtPr>
      <w:sdtEndPr/>
      <w:sdtContent>
        <w:p w14:paraId="7D476874" w14:textId="60139CD1" w:rsidR="00D60405" w:rsidRPr="00D60405" w:rsidRDefault="00D60405" w:rsidP="00D60405">
          <w:r w:rsidRPr="008E6D5A">
            <w:rPr>
              <w:rStyle w:val="PlaceholderText"/>
            </w:rPr>
            <w:t xml:space="preserve">Click or tap to enter </w:t>
          </w:r>
          <w:r w:rsidR="00722E05">
            <w:rPr>
              <w:rStyle w:val="PlaceholderText"/>
            </w:rPr>
            <w:t>skills separated by commas</w:t>
          </w:r>
          <w:r w:rsidRPr="008E6D5A">
            <w:rPr>
              <w:rStyle w:val="PlaceholderText"/>
            </w:rPr>
            <w:t>.</w:t>
          </w:r>
        </w:p>
      </w:sdtContent>
    </w:sdt>
    <w:p w14:paraId="127434AA" w14:textId="77777777" w:rsidR="00D60405" w:rsidRDefault="00D6040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C7ACB9D" w14:textId="032A6659" w:rsidR="00071286" w:rsidRDefault="00D60405" w:rsidP="00F73111">
      <w:pPr>
        <w:pStyle w:val="Heading1"/>
      </w:pPr>
      <w:r>
        <w:lastRenderedPageBreak/>
        <w:t xml:space="preserve">Description (must be published in </w:t>
      </w:r>
      <w:hyperlink r:id="rId7" w:history="1">
        <w:r w:rsidRPr="00D60405">
          <w:rPr>
            <w:rStyle w:val="Hyperlink"/>
          </w:rPr>
          <w:t>markdown format</w:t>
        </w:r>
      </w:hyperlink>
      <w:r>
        <w:t>)</w:t>
      </w:r>
    </w:p>
    <w:sdt>
      <w:sdtPr>
        <w:id w:val="48434245"/>
        <w:placeholder>
          <w:docPart w:val="4310E818ECCA4D34BCB7EF4950C972B5"/>
        </w:placeholder>
        <w:showingPlcHdr/>
      </w:sdtPr>
      <w:sdtEndPr/>
      <w:sdtContent>
        <w:p w14:paraId="1418D688" w14:textId="6B73DB49" w:rsidR="00071286" w:rsidRDefault="00F73111" w:rsidP="00071286">
          <w:pPr>
            <w:pStyle w:val="Heading2"/>
          </w:pPr>
          <w:r w:rsidRPr="008E6D5A">
            <w:rPr>
              <w:rStyle w:val="PlaceholderText"/>
            </w:rPr>
            <w:t>Click or tap to enter text.</w:t>
          </w:r>
        </w:p>
      </w:sdtContent>
    </w:sdt>
    <w:p w14:paraId="14F42DE0" w14:textId="77777777" w:rsidR="00D60405" w:rsidRDefault="00D6040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448E898" w14:textId="520B421D" w:rsidR="00F73111" w:rsidRDefault="00F73111" w:rsidP="00F73111">
      <w:pPr>
        <w:pStyle w:val="Heading1"/>
      </w:pPr>
      <w:r>
        <w:lastRenderedPageBreak/>
        <w:t>Phases</w:t>
      </w:r>
    </w:p>
    <w:p w14:paraId="159E825E" w14:textId="6E7735F0" w:rsidR="00F73111" w:rsidRDefault="00F73111" w:rsidP="00F73111">
      <w:pPr>
        <w:pStyle w:val="Heading2"/>
      </w:pPr>
      <w:r>
        <w:t>Inception</w:t>
      </w:r>
      <w:r w:rsidR="00D60405">
        <w:t xml:space="preserve"> (optional)</w:t>
      </w:r>
    </w:p>
    <w:p w14:paraId="4FFF24F5" w14:textId="35ACC6B9" w:rsidR="00F73111" w:rsidRDefault="00F73111" w:rsidP="00D81D0E">
      <w:pPr>
        <w:pStyle w:val="Heading3"/>
      </w:pPr>
      <w:r>
        <w:t>Start</w:t>
      </w:r>
    </w:p>
    <w:sdt>
      <w:sdtPr>
        <w:id w:val="1309901064"/>
        <w:placeholder>
          <w:docPart w:val="854DA8623C1249B4B081E4504C6EEA95"/>
        </w:placeholder>
        <w:showingPlcHdr/>
        <w:date>
          <w:dateFormat w:val="yyyy-MM-dd"/>
          <w:lid w:val="en-CA"/>
          <w:storeMappedDataAs w:val="dateTime"/>
          <w:calendar w:val="gregorian"/>
        </w:date>
      </w:sdtPr>
      <w:sdtEndPr/>
      <w:sdtContent>
        <w:p w14:paraId="40506E17" w14:textId="3BC01DC9" w:rsidR="00D81D0E" w:rsidRPr="00D81D0E" w:rsidRDefault="00D81D0E" w:rsidP="00D81D0E">
          <w:r w:rsidRPr="008E6D5A">
            <w:rPr>
              <w:rStyle w:val="PlaceholderText"/>
            </w:rPr>
            <w:t>Click or tap to enter a date.</w:t>
          </w:r>
        </w:p>
      </w:sdtContent>
    </w:sdt>
    <w:p w14:paraId="1F54CABC" w14:textId="54437B57" w:rsidR="00F73111" w:rsidRDefault="00F73111" w:rsidP="00D81D0E">
      <w:pPr>
        <w:pStyle w:val="Heading3"/>
      </w:pPr>
      <w:r>
        <w:t>End</w:t>
      </w:r>
    </w:p>
    <w:sdt>
      <w:sdtPr>
        <w:id w:val="990900223"/>
        <w:placeholder>
          <w:docPart w:val="99D09669196A4800BCBBC7DFD88AEDAA"/>
        </w:placeholder>
        <w:showingPlcHdr/>
        <w:date>
          <w:dateFormat w:val="yyyy-MM-dd"/>
          <w:lid w:val="en-CA"/>
          <w:storeMappedDataAs w:val="dateTime"/>
          <w:calendar w:val="gregorian"/>
        </w:date>
      </w:sdtPr>
      <w:sdtEndPr/>
      <w:sdtContent>
        <w:p w14:paraId="3BDF91D8" w14:textId="4038F44B" w:rsidR="00D81D0E" w:rsidRDefault="00D81D0E" w:rsidP="00D81D0E">
          <w:r w:rsidRPr="008E6D5A">
            <w:rPr>
              <w:rStyle w:val="PlaceholderText"/>
            </w:rPr>
            <w:t>Click or tap to enter a date.</w:t>
          </w:r>
        </w:p>
      </w:sdtContent>
    </w:sdt>
    <w:p w14:paraId="6C096952" w14:textId="3137A800" w:rsidR="00D60405" w:rsidRDefault="00D60405" w:rsidP="00D60405">
      <w:pPr>
        <w:pStyle w:val="Heading2"/>
      </w:pPr>
      <w:r>
        <w:t>Maximum Budget</w:t>
      </w:r>
    </w:p>
    <w:sdt>
      <w:sdtPr>
        <w:id w:val="957303813"/>
        <w:placeholder>
          <w:docPart w:val="807661CF3BAB475297FAB37D9A7EF64B"/>
        </w:placeholder>
        <w:showingPlcHdr/>
        <w:text/>
      </w:sdtPr>
      <w:sdtEndPr/>
      <w:sdtContent>
        <w:p w14:paraId="401A5EBB" w14:textId="72C4C767" w:rsidR="00D60405" w:rsidRDefault="00D60405" w:rsidP="00D60405">
          <w:r w:rsidRPr="008E6D5A">
            <w:rPr>
              <w:rStyle w:val="PlaceholderText"/>
            </w:rPr>
            <w:t xml:space="preserve">Click or tap to enter </w:t>
          </w:r>
          <w:r w:rsidR="00722E05">
            <w:rPr>
              <w:rStyle w:val="PlaceholderText"/>
            </w:rPr>
            <w:t>a price</w:t>
          </w:r>
          <w:r w:rsidRPr="008E6D5A">
            <w:rPr>
              <w:rStyle w:val="PlaceholderText"/>
            </w:rPr>
            <w:t>.</w:t>
          </w:r>
        </w:p>
      </w:sdtContent>
    </w:sdt>
    <w:p w14:paraId="6400B71D" w14:textId="1699E568" w:rsidR="00D81D0E" w:rsidRDefault="00D81D0E" w:rsidP="00D81D0E">
      <w:pPr>
        <w:pStyle w:val="Heading3"/>
      </w:pPr>
      <w:r>
        <w:t>Capabilities</w:t>
      </w:r>
    </w:p>
    <w:p w14:paraId="564C2C23" w14:textId="60DA9603" w:rsidR="00AC32F7" w:rsidRDefault="0045475C" w:rsidP="00AC32F7">
      <w:sdt>
        <w:sdtPr>
          <w:id w:val="-14605781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C32F7">
            <w:rPr>
              <w:rFonts w:ascii="MS Gothic" w:eastAsia="MS Gothic" w:hAnsi="MS Gothic" w:hint="eastAsia"/>
            </w:rPr>
            <w:t>☐</w:t>
          </w:r>
        </w:sdtContent>
      </w:sdt>
      <w:r w:rsidR="00AC32F7">
        <w:t xml:space="preserve"> Agile Coaching</w:t>
      </w:r>
      <w:r w:rsidR="00D60405">
        <w:t xml:space="preserve"> </w:t>
      </w:r>
      <w:sdt>
        <w:sdtPr>
          <w:id w:val="519832436"/>
          <w:placeholder>
            <w:docPart w:val="56A9F901D34A44D1ABF7D1FD6C393812"/>
          </w:placeholder>
          <w:showingPlcHdr/>
          <w:dropDownList>
            <w:listItem w:displayText="Part-time" w:value="Part-time"/>
            <w:listItem w:displayText="Full-time" w:value="Full-time"/>
          </w:dropDownList>
        </w:sdtPr>
        <w:sdtEndPr/>
        <w:sdtContent>
          <w:r w:rsidR="00D60405" w:rsidRPr="008E6D5A">
            <w:rPr>
              <w:rStyle w:val="PlaceholderText"/>
            </w:rPr>
            <w:t>Choose an item.</w:t>
          </w:r>
        </w:sdtContent>
      </w:sdt>
    </w:p>
    <w:p w14:paraId="55D43EA8" w14:textId="12441EC4" w:rsidR="00AC32F7" w:rsidRDefault="0045475C" w:rsidP="00AC32F7">
      <w:sdt>
        <w:sdtPr>
          <w:id w:val="116158857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C32F7">
            <w:rPr>
              <w:rFonts w:ascii="MS Gothic" w:eastAsia="MS Gothic" w:hAnsi="MS Gothic" w:hint="eastAsia"/>
            </w:rPr>
            <w:t>☐</w:t>
          </w:r>
        </w:sdtContent>
      </w:sdt>
      <w:r w:rsidR="00AC32F7">
        <w:t xml:space="preserve"> Delivery Management</w:t>
      </w:r>
      <w:r w:rsidR="00D60405" w:rsidRPr="00D60405">
        <w:t xml:space="preserve"> </w:t>
      </w:r>
      <w:sdt>
        <w:sdtPr>
          <w:id w:val="-1108500808"/>
          <w:placeholder>
            <w:docPart w:val="1C151B6975054A8694DDFDF63BE7396D"/>
          </w:placeholder>
          <w:showingPlcHdr/>
          <w:dropDownList>
            <w:listItem w:displayText="Part-time" w:value="Part-time"/>
            <w:listItem w:displayText="Full-time" w:value="Full-time"/>
          </w:dropDownList>
        </w:sdtPr>
        <w:sdtEndPr/>
        <w:sdtContent>
          <w:r w:rsidR="00D60405" w:rsidRPr="008E6D5A">
            <w:rPr>
              <w:rStyle w:val="PlaceholderText"/>
            </w:rPr>
            <w:t>Choose an item.</w:t>
          </w:r>
        </w:sdtContent>
      </w:sdt>
    </w:p>
    <w:p w14:paraId="3909517D" w14:textId="033ED4CA" w:rsidR="00D60405" w:rsidRDefault="0045475C" w:rsidP="00D60405">
      <w:sdt>
        <w:sdtPr>
          <w:id w:val="42732236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C32F7">
            <w:rPr>
              <w:rFonts w:ascii="MS Gothic" w:eastAsia="MS Gothic" w:hAnsi="MS Gothic" w:hint="eastAsia"/>
            </w:rPr>
            <w:t>☐</w:t>
          </w:r>
        </w:sdtContent>
      </w:sdt>
      <w:r w:rsidR="00AC32F7">
        <w:t xml:space="preserve"> User Research</w:t>
      </w:r>
      <w:r w:rsidR="00D60405" w:rsidRPr="00D60405">
        <w:t xml:space="preserve"> </w:t>
      </w:r>
      <w:sdt>
        <w:sdtPr>
          <w:id w:val="-1262914407"/>
          <w:placeholder>
            <w:docPart w:val="E81722880BEE4EA9AC634B3EBBBF0DBF"/>
          </w:placeholder>
          <w:showingPlcHdr/>
          <w:dropDownList>
            <w:listItem w:displayText="Part-time" w:value="Part-time"/>
            <w:listItem w:displayText="Full-time" w:value="Full-time"/>
          </w:dropDownList>
        </w:sdtPr>
        <w:sdtEndPr/>
        <w:sdtContent>
          <w:r w:rsidR="00D60405" w:rsidRPr="008E6D5A">
            <w:rPr>
              <w:rStyle w:val="PlaceholderText"/>
            </w:rPr>
            <w:t>Choose an item.</w:t>
          </w:r>
        </w:sdtContent>
      </w:sdt>
    </w:p>
    <w:p w14:paraId="77A27A62" w14:textId="43178B36" w:rsidR="00D60405" w:rsidRDefault="0045475C" w:rsidP="00D60405">
      <w:sdt>
        <w:sdtPr>
          <w:id w:val="122341019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C32F7">
            <w:rPr>
              <w:rFonts w:ascii="MS Gothic" w:eastAsia="MS Gothic" w:hAnsi="MS Gothic" w:hint="eastAsia"/>
            </w:rPr>
            <w:t>☐</w:t>
          </w:r>
        </w:sdtContent>
      </w:sdt>
      <w:r w:rsidR="00AC32F7">
        <w:t xml:space="preserve"> User Experience Design</w:t>
      </w:r>
      <w:r w:rsidR="00D60405" w:rsidRPr="00D60405">
        <w:t xml:space="preserve"> </w:t>
      </w:r>
      <w:sdt>
        <w:sdtPr>
          <w:id w:val="954984463"/>
          <w:placeholder>
            <w:docPart w:val="AA4396E1503A4BB7A2E0FA902E1EEBAC"/>
          </w:placeholder>
          <w:showingPlcHdr/>
          <w:dropDownList>
            <w:listItem w:displayText="Part-time" w:value="Part-time"/>
            <w:listItem w:displayText="Full-time" w:value="Full-time"/>
          </w:dropDownList>
        </w:sdtPr>
        <w:sdtEndPr/>
        <w:sdtContent>
          <w:r w:rsidR="00D60405" w:rsidRPr="008E6D5A">
            <w:rPr>
              <w:rStyle w:val="PlaceholderText"/>
            </w:rPr>
            <w:t>Choose an item.</w:t>
          </w:r>
        </w:sdtContent>
      </w:sdt>
    </w:p>
    <w:p w14:paraId="3A5FC591" w14:textId="20A94A14" w:rsidR="00D60405" w:rsidRDefault="0045475C" w:rsidP="00D60405">
      <w:sdt>
        <w:sdtPr>
          <w:id w:val="-206231421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C32F7">
            <w:rPr>
              <w:rFonts w:ascii="MS Gothic" w:eastAsia="MS Gothic" w:hAnsi="MS Gothic" w:hint="eastAsia"/>
            </w:rPr>
            <w:t>☐</w:t>
          </w:r>
        </w:sdtContent>
      </w:sdt>
      <w:r w:rsidR="00AC32F7">
        <w:t xml:space="preserve"> Frontend Web Development</w:t>
      </w:r>
      <w:r w:rsidR="00D60405" w:rsidRPr="00D60405">
        <w:t xml:space="preserve"> </w:t>
      </w:r>
      <w:sdt>
        <w:sdtPr>
          <w:id w:val="-225992918"/>
          <w:placeholder>
            <w:docPart w:val="0F8830BD3CFD42538F07E146498F5978"/>
          </w:placeholder>
          <w:showingPlcHdr/>
          <w:dropDownList>
            <w:listItem w:displayText="Part-time" w:value="Part-time"/>
            <w:listItem w:displayText="Full-time" w:value="Full-time"/>
          </w:dropDownList>
        </w:sdtPr>
        <w:sdtEndPr/>
        <w:sdtContent>
          <w:r w:rsidR="00D60405" w:rsidRPr="008E6D5A">
            <w:rPr>
              <w:rStyle w:val="PlaceholderText"/>
            </w:rPr>
            <w:t>Choose an item.</w:t>
          </w:r>
        </w:sdtContent>
      </w:sdt>
    </w:p>
    <w:p w14:paraId="2636D3D2" w14:textId="4915BEB2" w:rsidR="00D60405" w:rsidRDefault="0045475C" w:rsidP="00D60405">
      <w:sdt>
        <w:sdtPr>
          <w:id w:val="9536007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C32F7">
            <w:rPr>
              <w:rFonts w:ascii="MS Gothic" w:eastAsia="MS Gothic" w:hAnsi="MS Gothic" w:hint="eastAsia"/>
            </w:rPr>
            <w:t>☐</w:t>
          </w:r>
        </w:sdtContent>
      </w:sdt>
      <w:r w:rsidR="00AC32F7">
        <w:t xml:space="preserve"> Backend Web Development</w:t>
      </w:r>
      <w:r w:rsidR="00D60405" w:rsidRPr="00D60405">
        <w:t xml:space="preserve"> </w:t>
      </w:r>
      <w:sdt>
        <w:sdtPr>
          <w:id w:val="857161199"/>
          <w:placeholder>
            <w:docPart w:val="BA160C2182304DDF9E3B1FA483DB6686"/>
          </w:placeholder>
          <w:showingPlcHdr/>
          <w:dropDownList>
            <w:listItem w:displayText="Part-time" w:value="Part-time"/>
            <w:listItem w:displayText="Full-time" w:value="Full-time"/>
          </w:dropDownList>
        </w:sdtPr>
        <w:sdtEndPr/>
        <w:sdtContent>
          <w:r w:rsidR="00D60405" w:rsidRPr="008E6D5A">
            <w:rPr>
              <w:rStyle w:val="PlaceholderText"/>
            </w:rPr>
            <w:t>Choose an item.</w:t>
          </w:r>
        </w:sdtContent>
      </w:sdt>
    </w:p>
    <w:p w14:paraId="215B646F" w14:textId="01C19030" w:rsidR="00D60405" w:rsidRDefault="0045475C" w:rsidP="00D60405">
      <w:sdt>
        <w:sdtPr>
          <w:id w:val="-18732284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C32F7">
            <w:rPr>
              <w:rFonts w:ascii="MS Gothic" w:eastAsia="MS Gothic" w:hAnsi="MS Gothic" w:hint="eastAsia"/>
            </w:rPr>
            <w:t>☐</w:t>
          </w:r>
        </w:sdtContent>
      </w:sdt>
      <w:r w:rsidR="00AC32F7">
        <w:t xml:space="preserve"> Technical Architecture</w:t>
      </w:r>
      <w:r w:rsidR="00D60405" w:rsidRPr="00D60405">
        <w:t xml:space="preserve"> </w:t>
      </w:r>
      <w:sdt>
        <w:sdtPr>
          <w:id w:val="-998108449"/>
          <w:placeholder>
            <w:docPart w:val="43067D6003D741E8838405A06D4261AD"/>
          </w:placeholder>
          <w:showingPlcHdr/>
          <w:dropDownList>
            <w:listItem w:displayText="Part-time" w:value="Part-time"/>
            <w:listItem w:displayText="Full-time" w:value="Full-time"/>
          </w:dropDownList>
        </w:sdtPr>
        <w:sdtEndPr/>
        <w:sdtContent>
          <w:r w:rsidR="00D60405" w:rsidRPr="008E6D5A">
            <w:rPr>
              <w:rStyle w:val="PlaceholderText"/>
            </w:rPr>
            <w:t>Choose an item.</w:t>
          </w:r>
        </w:sdtContent>
      </w:sdt>
    </w:p>
    <w:p w14:paraId="1E4AD92F" w14:textId="2964BE28" w:rsidR="00D60405" w:rsidRDefault="0045475C" w:rsidP="00D60405">
      <w:sdt>
        <w:sdtPr>
          <w:id w:val="76003489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C32F7">
            <w:rPr>
              <w:rFonts w:ascii="MS Gothic" w:eastAsia="MS Gothic" w:hAnsi="MS Gothic" w:hint="eastAsia"/>
            </w:rPr>
            <w:t>☐</w:t>
          </w:r>
        </w:sdtContent>
      </w:sdt>
      <w:r w:rsidR="00AC32F7">
        <w:t xml:space="preserve"> DevOps Engineering</w:t>
      </w:r>
      <w:r w:rsidR="00D60405" w:rsidRPr="00D60405">
        <w:t xml:space="preserve"> </w:t>
      </w:r>
      <w:sdt>
        <w:sdtPr>
          <w:id w:val="-209110542"/>
          <w:placeholder>
            <w:docPart w:val="B3051E3834F644018714E801AEC1C1B3"/>
          </w:placeholder>
          <w:showingPlcHdr/>
          <w:dropDownList>
            <w:listItem w:displayText="Part-time" w:value="Part-time"/>
            <w:listItem w:displayText="Full-time" w:value="Full-time"/>
          </w:dropDownList>
        </w:sdtPr>
        <w:sdtEndPr/>
        <w:sdtContent>
          <w:r w:rsidR="00D60405" w:rsidRPr="008E6D5A">
            <w:rPr>
              <w:rStyle w:val="PlaceholderText"/>
            </w:rPr>
            <w:t>Choose an item.</w:t>
          </w:r>
        </w:sdtContent>
      </w:sdt>
    </w:p>
    <w:p w14:paraId="495F3BB1" w14:textId="48E7AB8A" w:rsidR="00D60405" w:rsidRDefault="0045475C" w:rsidP="00D60405">
      <w:sdt>
        <w:sdtPr>
          <w:id w:val="-33691977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C32F7">
            <w:rPr>
              <w:rFonts w:ascii="MS Gothic" w:eastAsia="MS Gothic" w:hAnsi="MS Gothic" w:hint="eastAsia"/>
            </w:rPr>
            <w:t>☐</w:t>
          </w:r>
        </w:sdtContent>
      </w:sdt>
      <w:r w:rsidR="00AC32F7">
        <w:t xml:space="preserve"> Security Engineering</w:t>
      </w:r>
      <w:r w:rsidR="00D60405" w:rsidRPr="00D60405">
        <w:t xml:space="preserve"> </w:t>
      </w:r>
      <w:sdt>
        <w:sdtPr>
          <w:id w:val="834649101"/>
          <w:placeholder>
            <w:docPart w:val="4FBA3515DCFC427D8E2ACCC89798E6D9"/>
          </w:placeholder>
          <w:showingPlcHdr/>
          <w:dropDownList>
            <w:listItem w:displayText="Part-time" w:value="Part-time"/>
            <w:listItem w:displayText="Full-time" w:value="Full-time"/>
          </w:dropDownList>
        </w:sdtPr>
        <w:sdtEndPr/>
        <w:sdtContent>
          <w:r w:rsidR="00D60405" w:rsidRPr="008E6D5A">
            <w:rPr>
              <w:rStyle w:val="PlaceholderText"/>
            </w:rPr>
            <w:t>Choose an item.</w:t>
          </w:r>
        </w:sdtContent>
      </w:sdt>
    </w:p>
    <w:p w14:paraId="30B5BADF" w14:textId="1DF07DD4" w:rsidR="00D81D0E" w:rsidRDefault="00D81D0E" w:rsidP="00D81D0E">
      <w:pPr>
        <w:pStyle w:val="Heading2"/>
      </w:pPr>
      <w:r>
        <w:t>Proof of Concept</w:t>
      </w:r>
      <w:r w:rsidR="00D60405">
        <w:t xml:space="preserve"> (optional)</w:t>
      </w:r>
    </w:p>
    <w:p w14:paraId="47894878" w14:textId="77777777" w:rsidR="00D81D0E" w:rsidRDefault="00D81D0E" w:rsidP="00D81D0E">
      <w:pPr>
        <w:pStyle w:val="Heading3"/>
      </w:pPr>
      <w:r>
        <w:t>Start</w:t>
      </w:r>
    </w:p>
    <w:sdt>
      <w:sdtPr>
        <w:id w:val="1434700529"/>
        <w:placeholder>
          <w:docPart w:val="039C1BA48DB1450D9481B4301FA8A26F"/>
        </w:placeholder>
        <w:showingPlcHdr/>
        <w:date>
          <w:dateFormat w:val="yyyy-MM-dd"/>
          <w:lid w:val="en-CA"/>
          <w:storeMappedDataAs w:val="dateTime"/>
          <w:calendar w:val="gregorian"/>
        </w:date>
      </w:sdtPr>
      <w:sdtEndPr/>
      <w:sdtContent>
        <w:p w14:paraId="78ADEFA5" w14:textId="77777777" w:rsidR="00D81D0E" w:rsidRPr="00D81D0E" w:rsidRDefault="00D81D0E" w:rsidP="00D81D0E">
          <w:r w:rsidRPr="008E6D5A">
            <w:rPr>
              <w:rStyle w:val="PlaceholderText"/>
            </w:rPr>
            <w:t>Click or tap to enter a date.</w:t>
          </w:r>
        </w:p>
      </w:sdtContent>
    </w:sdt>
    <w:p w14:paraId="43CF74CB" w14:textId="77777777" w:rsidR="00D81D0E" w:rsidRDefault="00D81D0E" w:rsidP="00D81D0E">
      <w:pPr>
        <w:pStyle w:val="Heading3"/>
      </w:pPr>
      <w:r>
        <w:t>End</w:t>
      </w:r>
    </w:p>
    <w:sdt>
      <w:sdtPr>
        <w:id w:val="-180737054"/>
        <w:placeholder>
          <w:docPart w:val="039C1BA48DB1450D9481B4301FA8A26F"/>
        </w:placeholder>
        <w:showingPlcHdr/>
        <w:date>
          <w:dateFormat w:val="yyyy-MM-dd"/>
          <w:lid w:val="en-CA"/>
          <w:storeMappedDataAs w:val="dateTime"/>
          <w:calendar w:val="gregorian"/>
        </w:date>
      </w:sdtPr>
      <w:sdtEndPr/>
      <w:sdtContent>
        <w:p w14:paraId="08C0604C" w14:textId="27E7667D" w:rsidR="00D81D0E" w:rsidRDefault="00EA385A" w:rsidP="00D81D0E">
          <w:r w:rsidRPr="008E6D5A">
            <w:rPr>
              <w:rStyle w:val="PlaceholderText"/>
            </w:rPr>
            <w:t>Click or tap to enter a date.</w:t>
          </w:r>
        </w:p>
      </w:sdtContent>
    </w:sdt>
    <w:p w14:paraId="0C6542BE" w14:textId="77777777" w:rsidR="00D60405" w:rsidRDefault="00D60405" w:rsidP="00D60405">
      <w:pPr>
        <w:pStyle w:val="Heading2"/>
      </w:pPr>
      <w:r>
        <w:t>Maximum Budget</w:t>
      </w:r>
    </w:p>
    <w:sdt>
      <w:sdtPr>
        <w:id w:val="-945231075"/>
        <w:placeholder>
          <w:docPart w:val="8E2E08853D4B47CF8DBE6B8EB86FE3BB"/>
        </w:placeholder>
        <w:showingPlcHdr/>
        <w:text/>
      </w:sdtPr>
      <w:sdtEndPr/>
      <w:sdtContent>
        <w:p w14:paraId="23BE20CF" w14:textId="0AA146A6" w:rsidR="00D60405" w:rsidRDefault="00D60405" w:rsidP="00D60405">
          <w:r w:rsidRPr="008E6D5A">
            <w:rPr>
              <w:rStyle w:val="PlaceholderText"/>
            </w:rPr>
            <w:t xml:space="preserve">Click or tap to enter </w:t>
          </w:r>
          <w:r w:rsidR="00722E05">
            <w:rPr>
              <w:rStyle w:val="PlaceholderText"/>
            </w:rPr>
            <w:t>a price</w:t>
          </w:r>
          <w:r w:rsidRPr="008E6D5A">
            <w:rPr>
              <w:rStyle w:val="PlaceholderText"/>
            </w:rPr>
            <w:t>.</w:t>
          </w:r>
        </w:p>
      </w:sdtContent>
    </w:sdt>
    <w:p w14:paraId="04BDE562" w14:textId="77777777" w:rsidR="00D60405" w:rsidRDefault="00D60405" w:rsidP="00D60405">
      <w:pPr>
        <w:pStyle w:val="Heading3"/>
      </w:pPr>
      <w:r>
        <w:t>Capabilities</w:t>
      </w:r>
    </w:p>
    <w:p w14:paraId="0415A278" w14:textId="77777777" w:rsidR="00D60405" w:rsidRDefault="0045475C" w:rsidP="00D60405">
      <w:sdt>
        <w:sdtPr>
          <w:id w:val="134597167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60405">
            <w:rPr>
              <w:rFonts w:ascii="MS Gothic" w:eastAsia="MS Gothic" w:hAnsi="MS Gothic" w:hint="eastAsia"/>
            </w:rPr>
            <w:t>☐</w:t>
          </w:r>
        </w:sdtContent>
      </w:sdt>
      <w:r w:rsidR="00D60405">
        <w:t xml:space="preserve"> Agile Coaching </w:t>
      </w:r>
      <w:sdt>
        <w:sdtPr>
          <w:id w:val="61306738"/>
          <w:placeholder>
            <w:docPart w:val="0323FCBF81054541AE500449DB7114D8"/>
          </w:placeholder>
          <w:showingPlcHdr/>
          <w:dropDownList>
            <w:listItem w:displayText="Part-time" w:value="Part-time"/>
            <w:listItem w:displayText="Full-time" w:value="Full-time"/>
          </w:dropDownList>
        </w:sdtPr>
        <w:sdtEndPr/>
        <w:sdtContent>
          <w:r w:rsidR="00D60405" w:rsidRPr="008E6D5A">
            <w:rPr>
              <w:rStyle w:val="PlaceholderText"/>
            </w:rPr>
            <w:t>Choose an item.</w:t>
          </w:r>
        </w:sdtContent>
      </w:sdt>
    </w:p>
    <w:p w14:paraId="4D067C1B" w14:textId="77777777" w:rsidR="00D60405" w:rsidRDefault="0045475C" w:rsidP="00D60405">
      <w:sdt>
        <w:sdtPr>
          <w:id w:val="-120285990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60405">
            <w:rPr>
              <w:rFonts w:ascii="MS Gothic" w:eastAsia="MS Gothic" w:hAnsi="MS Gothic" w:hint="eastAsia"/>
            </w:rPr>
            <w:t>☐</w:t>
          </w:r>
        </w:sdtContent>
      </w:sdt>
      <w:r w:rsidR="00D60405">
        <w:t xml:space="preserve"> Delivery Management</w:t>
      </w:r>
      <w:r w:rsidR="00D60405" w:rsidRPr="00D60405">
        <w:t xml:space="preserve"> </w:t>
      </w:r>
      <w:sdt>
        <w:sdtPr>
          <w:id w:val="1726882366"/>
          <w:placeholder>
            <w:docPart w:val="F10A3BB2C1B8445CA7626F1F2D21E435"/>
          </w:placeholder>
          <w:showingPlcHdr/>
          <w:dropDownList>
            <w:listItem w:displayText="Part-time" w:value="Part-time"/>
            <w:listItem w:displayText="Full-time" w:value="Full-time"/>
          </w:dropDownList>
        </w:sdtPr>
        <w:sdtEndPr/>
        <w:sdtContent>
          <w:r w:rsidR="00D60405" w:rsidRPr="008E6D5A">
            <w:rPr>
              <w:rStyle w:val="PlaceholderText"/>
            </w:rPr>
            <w:t>Choose an item.</w:t>
          </w:r>
        </w:sdtContent>
      </w:sdt>
    </w:p>
    <w:p w14:paraId="0CD3FF96" w14:textId="77777777" w:rsidR="00D60405" w:rsidRDefault="0045475C" w:rsidP="00D60405">
      <w:sdt>
        <w:sdtPr>
          <w:id w:val="-4348268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60405">
            <w:rPr>
              <w:rFonts w:ascii="MS Gothic" w:eastAsia="MS Gothic" w:hAnsi="MS Gothic" w:hint="eastAsia"/>
            </w:rPr>
            <w:t>☐</w:t>
          </w:r>
        </w:sdtContent>
      </w:sdt>
      <w:r w:rsidR="00D60405">
        <w:t xml:space="preserve"> User Research</w:t>
      </w:r>
      <w:r w:rsidR="00D60405" w:rsidRPr="00D60405">
        <w:t xml:space="preserve"> </w:t>
      </w:r>
      <w:sdt>
        <w:sdtPr>
          <w:id w:val="-1724510666"/>
          <w:placeholder>
            <w:docPart w:val="C2018A4F902A43188B904DE29DF4FE1F"/>
          </w:placeholder>
          <w:showingPlcHdr/>
          <w:dropDownList>
            <w:listItem w:displayText="Part-time" w:value="Part-time"/>
            <w:listItem w:displayText="Full-time" w:value="Full-time"/>
          </w:dropDownList>
        </w:sdtPr>
        <w:sdtEndPr/>
        <w:sdtContent>
          <w:r w:rsidR="00D60405" w:rsidRPr="008E6D5A">
            <w:rPr>
              <w:rStyle w:val="PlaceholderText"/>
            </w:rPr>
            <w:t>Choose an item.</w:t>
          </w:r>
        </w:sdtContent>
      </w:sdt>
    </w:p>
    <w:p w14:paraId="3C00E6EC" w14:textId="77777777" w:rsidR="00D60405" w:rsidRDefault="0045475C" w:rsidP="00D60405">
      <w:sdt>
        <w:sdtPr>
          <w:id w:val="192899796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60405">
            <w:rPr>
              <w:rFonts w:ascii="MS Gothic" w:eastAsia="MS Gothic" w:hAnsi="MS Gothic" w:hint="eastAsia"/>
            </w:rPr>
            <w:t>☐</w:t>
          </w:r>
        </w:sdtContent>
      </w:sdt>
      <w:r w:rsidR="00D60405">
        <w:t xml:space="preserve"> User Experience Design</w:t>
      </w:r>
      <w:r w:rsidR="00D60405" w:rsidRPr="00D60405">
        <w:t xml:space="preserve"> </w:t>
      </w:r>
      <w:sdt>
        <w:sdtPr>
          <w:id w:val="-479301796"/>
          <w:placeholder>
            <w:docPart w:val="47831AF71D81421E9D6108F6F5AE1E1F"/>
          </w:placeholder>
          <w:showingPlcHdr/>
          <w:dropDownList>
            <w:listItem w:displayText="Part-time" w:value="Part-time"/>
            <w:listItem w:displayText="Full-time" w:value="Full-time"/>
          </w:dropDownList>
        </w:sdtPr>
        <w:sdtEndPr/>
        <w:sdtContent>
          <w:r w:rsidR="00D60405" w:rsidRPr="008E6D5A">
            <w:rPr>
              <w:rStyle w:val="PlaceholderText"/>
            </w:rPr>
            <w:t>Choose an item.</w:t>
          </w:r>
        </w:sdtContent>
      </w:sdt>
    </w:p>
    <w:p w14:paraId="09A7C5E0" w14:textId="77777777" w:rsidR="00D60405" w:rsidRDefault="0045475C" w:rsidP="00D60405">
      <w:sdt>
        <w:sdtPr>
          <w:id w:val="180936049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60405">
            <w:rPr>
              <w:rFonts w:ascii="MS Gothic" w:eastAsia="MS Gothic" w:hAnsi="MS Gothic" w:hint="eastAsia"/>
            </w:rPr>
            <w:t>☐</w:t>
          </w:r>
        </w:sdtContent>
      </w:sdt>
      <w:r w:rsidR="00D60405">
        <w:t xml:space="preserve"> Frontend Web Development</w:t>
      </w:r>
      <w:r w:rsidR="00D60405" w:rsidRPr="00D60405">
        <w:t xml:space="preserve"> </w:t>
      </w:r>
      <w:sdt>
        <w:sdtPr>
          <w:id w:val="667745278"/>
          <w:placeholder>
            <w:docPart w:val="F5E4C07F805E476BBBDC56131A81D146"/>
          </w:placeholder>
          <w:showingPlcHdr/>
          <w:dropDownList>
            <w:listItem w:displayText="Part-time" w:value="Part-time"/>
            <w:listItem w:displayText="Full-time" w:value="Full-time"/>
          </w:dropDownList>
        </w:sdtPr>
        <w:sdtEndPr/>
        <w:sdtContent>
          <w:r w:rsidR="00D60405" w:rsidRPr="008E6D5A">
            <w:rPr>
              <w:rStyle w:val="PlaceholderText"/>
            </w:rPr>
            <w:t>Choose an item.</w:t>
          </w:r>
        </w:sdtContent>
      </w:sdt>
    </w:p>
    <w:p w14:paraId="045EE990" w14:textId="77777777" w:rsidR="00D60405" w:rsidRDefault="0045475C" w:rsidP="00D60405">
      <w:sdt>
        <w:sdtPr>
          <w:id w:val="-135641951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60405">
            <w:rPr>
              <w:rFonts w:ascii="MS Gothic" w:eastAsia="MS Gothic" w:hAnsi="MS Gothic" w:hint="eastAsia"/>
            </w:rPr>
            <w:t>☐</w:t>
          </w:r>
        </w:sdtContent>
      </w:sdt>
      <w:r w:rsidR="00D60405">
        <w:t xml:space="preserve"> Backend Web Development</w:t>
      </w:r>
      <w:r w:rsidR="00D60405" w:rsidRPr="00D60405">
        <w:t xml:space="preserve"> </w:t>
      </w:r>
      <w:sdt>
        <w:sdtPr>
          <w:id w:val="-1377927974"/>
          <w:placeholder>
            <w:docPart w:val="1B1283AED11F4B7E8A6C33DE3B062EB3"/>
          </w:placeholder>
          <w:showingPlcHdr/>
          <w:dropDownList>
            <w:listItem w:displayText="Part-time" w:value="Part-time"/>
            <w:listItem w:displayText="Full-time" w:value="Full-time"/>
          </w:dropDownList>
        </w:sdtPr>
        <w:sdtEndPr/>
        <w:sdtContent>
          <w:r w:rsidR="00D60405" w:rsidRPr="008E6D5A">
            <w:rPr>
              <w:rStyle w:val="PlaceholderText"/>
            </w:rPr>
            <w:t>Choose an item.</w:t>
          </w:r>
        </w:sdtContent>
      </w:sdt>
    </w:p>
    <w:p w14:paraId="4832DBDB" w14:textId="77777777" w:rsidR="00D60405" w:rsidRDefault="0045475C" w:rsidP="00D60405">
      <w:sdt>
        <w:sdtPr>
          <w:id w:val="63799968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60405">
            <w:rPr>
              <w:rFonts w:ascii="MS Gothic" w:eastAsia="MS Gothic" w:hAnsi="MS Gothic" w:hint="eastAsia"/>
            </w:rPr>
            <w:t>☐</w:t>
          </w:r>
        </w:sdtContent>
      </w:sdt>
      <w:r w:rsidR="00D60405">
        <w:t xml:space="preserve"> Technical Architecture</w:t>
      </w:r>
      <w:r w:rsidR="00D60405" w:rsidRPr="00D60405">
        <w:t xml:space="preserve"> </w:t>
      </w:r>
      <w:sdt>
        <w:sdtPr>
          <w:id w:val="-1357120943"/>
          <w:placeholder>
            <w:docPart w:val="76C78EEFD8574AE0B8962FAE70C3CA9E"/>
          </w:placeholder>
          <w:showingPlcHdr/>
          <w:dropDownList>
            <w:listItem w:displayText="Part-time" w:value="Part-time"/>
            <w:listItem w:displayText="Full-time" w:value="Full-time"/>
          </w:dropDownList>
        </w:sdtPr>
        <w:sdtEndPr/>
        <w:sdtContent>
          <w:r w:rsidR="00D60405" w:rsidRPr="008E6D5A">
            <w:rPr>
              <w:rStyle w:val="PlaceholderText"/>
            </w:rPr>
            <w:t>Choose an item.</w:t>
          </w:r>
        </w:sdtContent>
      </w:sdt>
    </w:p>
    <w:p w14:paraId="62293048" w14:textId="77777777" w:rsidR="00D60405" w:rsidRDefault="0045475C" w:rsidP="00D60405">
      <w:sdt>
        <w:sdtPr>
          <w:id w:val="18839773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60405">
            <w:rPr>
              <w:rFonts w:ascii="MS Gothic" w:eastAsia="MS Gothic" w:hAnsi="MS Gothic" w:hint="eastAsia"/>
            </w:rPr>
            <w:t>☐</w:t>
          </w:r>
        </w:sdtContent>
      </w:sdt>
      <w:r w:rsidR="00D60405">
        <w:t xml:space="preserve"> DevOps Engineering</w:t>
      </w:r>
      <w:r w:rsidR="00D60405" w:rsidRPr="00D60405">
        <w:t xml:space="preserve"> </w:t>
      </w:r>
      <w:sdt>
        <w:sdtPr>
          <w:id w:val="908648127"/>
          <w:placeholder>
            <w:docPart w:val="347CFA3AC9F941898D080F09114B7995"/>
          </w:placeholder>
          <w:showingPlcHdr/>
          <w:dropDownList>
            <w:listItem w:displayText="Part-time" w:value="Part-time"/>
            <w:listItem w:displayText="Full-time" w:value="Full-time"/>
          </w:dropDownList>
        </w:sdtPr>
        <w:sdtEndPr/>
        <w:sdtContent>
          <w:r w:rsidR="00D60405" w:rsidRPr="008E6D5A">
            <w:rPr>
              <w:rStyle w:val="PlaceholderText"/>
            </w:rPr>
            <w:t>Choose an item.</w:t>
          </w:r>
        </w:sdtContent>
      </w:sdt>
    </w:p>
    <w:p w14:paraId="612E1E2F" w14:textId="77777777" w:rsidR="00D60405" w:rsidRDefault="0045475C" w:rsidP="00D60405">
      <w:sdt>
        <w:sdtPr>
          <w:id w:val="-120231074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60405">
            <w:rPr>
              <w:rFonts w:ascii="MS Gothic" w:eastAsia="MS Gothic" w:hAnsi="MS Gothic" w:hint="eastAsia"/>
            </w:rPr>
            <w:t>☐</w:t>
          </w:r>
        </w:sdtContent>
      </w:sdt>
      <w:r w:rsidR="00D60405">
        <w:t xml:space="preserve"> Security Engineering</w:t>
      </w:r>
      <w:r w:rsidR="00D60405" w:rsidRPr="00D60405">
        <w:t xml:space="preserve"> </w:t>
      </w:r>
      <w:sdt>
        <w:sdtPr>
          <w:id w:val="970485760"/>
          <w:placeholder>
            <w:docPart w:val="0F5D8FC2665D4F259FD3BC3CE2BFF3AA"/>
          </w:placeholder>
          <w:showingPlcHdr/>
          <w:dropDownList>
            <w:listItem w:displayText="Part-time" w:value="Part-time"/>
            <w:listItem w:displayText="Full-time" w:value="Full-time"/>
          </w:dropDownList>
        </w:sdtPr>
        <w:sdtEndPr/>
        <w:sdtContent>
          <w:r w:rsidR="00D60405" w:rsidRPr="008E6D5A">
            <w:rPr>
              <w:rStyle w:val="PlaceholderText"/>
            </w:rPr>
            <w:t>Choose an item.</w:t>
          </w:r>
        </w:sdtContent>
      </w:sdt>
    </w:p>
    <w:p w14:paraId="1AC24AF1" w14:textId="46880EBD" w:rsidR="00D81D0E" w:rsidRDefault="00D81D0E" w:rsidP="00D81D0E">
      <w:pPr>
        <w:pStyle w:val="Heading2"/>
      </w:pPr>
      <w:r>
        <w:t>Implementation</w:t>
      </w:r>
    </w:p>
    <w:p w14:paraId="6AFB58F4" w14:textId="77777777" w:rsidR="00D81D0E" w:rsidRDefault="00D81D0E" w:rsidP="00D81D0E">
      <w:pPr>
        <w:pStyle w:val="Heading3"/>
      </w:pPr>
      <w:r>
        <w:t>Start</w:t>
      </w:r>
    </w:p>
    <w:sdt>
      <w:sdtPr>
        <w:id w:val="-1176806955"/>
        <w:placeholder>
          <w:docPart w:val="287CD662DDA24AFE9CC80BCD060E4F45"/>
        </w:placeholder>
        <w:showingPlcHdr/>
        <w:date>
          <w:dateFormat w:val="yyyy-MM-dd"/>
          <w:lid w:val="en-CA"/>
          <w:storeMappedDataAs w:val="dateTime"/>
          <w:calendar w:val="gregorian"/>
        </w:date>
      </w:sdtPr>
      <w:sdtEndPr/>
      <w:sdtContent>
        <w:p w14:paraId="4790706B" w14:textId="77777777" w:rsidR="00D81D0E" w:rsidRPr="00D81D0E" w:rsidRDefault="00D81D0E" w:rsidP="00D81D0E">
          <w:r w:rsidRPr="008E6D5A">
            <w:rPr>
              <w:rStyle w:val="PlaceholderText"/>
            </w:rPr>
            <w:t>Click or tap to enter a date.</w:t>
          </w:r>
        </w:p>
      </w:sdtContent>
    </w:sdt>
    <w:p w14:paraId="0B358261" w14:textId="77777777" w:rsidR="00D81D0E" w:rsidRDefault="00D81D0E" w:rsidP="00D81D0E">
      <w:pPr>
        <w:pStyle w:val="Heading3"/>
      </w:pPr>
      <w:r>
        <w:t>End</w:t>
      </w:r>
    </w:p>
    <w:sdt>
      <w:sdtPr>
        <w:id w:val="-2073265528"/>
        <w:placeholder>
          <w:docPart w:val="287CD662DDA24AFE9CC80BCD060E4F45"/>
        </w:placeholder>
        <w:showingPlcHdr/>
        <w:date>
          <w:dateFormat w:val="yyyy-MM-dd"/>
          <w:lid w:val="en-CA"/>
          <w:storeMappedDataAs w:val="dateTime"/>
          <w:calendar w:val="gregorian"/>
        </w:date>
      </w:sdtPr>
      <w:sdtEndPr/>
      <w:sdtContent>
        <w:p w14:paraId="1ED77DFC" w14:textId="65359EC6" w:rsidR="00D81D0E" w:rsidRDefault="00EA385A" w:rsidP="00D81D0E">
          <w:r w:rsidRPr="008E6D5A">
            <w:rPr>
              <w:rStyle w:val="PlaceholderText"/>
            </w:rPr>
            <w:t>Click or tap to enter a date.</w:t>
          </w:r>
        </w:p>
      </w:sdtContent>
    </w:sdt>
    <w:p w14:paraId="13C0098D" w14:textId="77777777" w:rsidR="00D60405" w:rsidRDefault="00D60405" w:rsidP="00D60405">
      <w:pPr>
        <w:pStyle w:val="Heading2"/>
      </w:pPr>
      <w:r>
        <w:t>Maximum Budget</w:t>
      </w:r>
    </w:p>
    <w:sdt>
      <w:sdtPr>
        <w:id w:val="502706028"/>
        <w:placeholder>
          <w:docPart w:val="9AF578CA4704488DB7D6076E5AE8B66A"/>
        </w:placeholder>
        <w:showingPlcHdr/>
        <w:text/>
      </w:sdtPr>
      <w:sdtEndPr/>
      <w:sdtContent>
        <w:p w14:paraId="3C11B937" w14:textId="14655AC7" w:rsidR="00D60405" w:rsidRDefault="00D60405" w:rsidP="00D60405">
          <w:r w:rsidRPr="008E6D5A">
            <w:rPr>
              <w:rStyle w:val="PlaceholderText"/>
            </w:rPr>
            <w:t xml:space="preserve">Click or tap to enter </w:t>
          </w:r>
          <w:r w:rsidR="00722E05">
            <w:rPr>
              <w:rStyle w:val="PlaceholderText"/>
            </w:rPr>
            <w:t>a price</w:t>
          </w:r>
          <w:r w:rsidRPr="008E6D5A">
            <w:rPr>
              <w:rStyle w:val="PlaceholderText"/>
            </w:rPr>
            <w:t>.</w:t>
          </w:r>
        </w:p>
      </w:sdtContent>
    </w:sdt>
    <w:p w14:paraId="30F8F0CA" w14:textId="15A40C3B" w:rsidR="00AC32F7" w:rsidRDefault="00AC32F7" w:rsidP="00AC32F7">
      <w:pPr>
        <w:pStyle w:val="Heading3"/>
      </w:pPr>
      <w:r>
        <w:t>Capabilities</w:t>
      </w:r>
    </w:p>
    <w:p w14:paraId="350E4885" w14:textId="77777777" w:rsidR="00D60405" w:rsidRDefault="0045475C" w:rsidP="00D60405">
      <w:sdt>
        <w:sdtPr>
          <w:id w:val="12253432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60405">
            <w:rPr>
              <w:rFonts w:ascii="MS Gothic" w:eastAsia="MS Gothic" w:hAnsi="MS Gothic" w:hint="eastAsia"/>
            </w:rPr>
            <w:t>☐</w:t>
          </w:r>
        </w:sdtContent>
      </w:sdt>
      <w:r w:rsidR="00D60405">
        <w:t xml:space="preserve"> Agile Coaching </w:t>
      </w:r>
      <w:sdt>
        <w:sdtPr>
          <w:id w:val="114498848"/>
          <w:placeholder>
            <w:docPart w:val="88024279D82046578C95B56935B11353"/>
          </w:placeholder>
          <w:showingPlcHdr/>
          <w:dropDownList>
            <w:listItem w:displayText="Part-time" w:value="Part-time"/>
            <w:listItem w:displayText="Full-time" w:value="Full-time"/>
          </w:dropDownList>
        </w:sdtPr>
        <w:sdtEndPr/>
        <w:sdtContent>
          <w:r w:rsidR="00D60405" w:rsidRPr="008E6D5A">
            <w:rPr>
              <w:rStyle w:val="PlaceholderText"/>
            </w:rPr>
            <w:t>Choose an item.</w:t>
          </w:r>
        </w:sdtContent>
      </w:sdt>
    </w:p>
    <w:p w14:paraId="0000F255" w14:textId="77777777" w:rsidR="00D60405" w:rsidRDefault="0045475C" w:rsidP="00D60405">
      <w:sdt>
        <w:sdtPr>
          <w:id w:val="-177871287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60405">
            <w:rPr>
              <w:rFonts w:ascii="MS Gothic" w:eastAsia="MS Gothic" w:hAnsi="MS Gothic" w:hint="eastAsia"/>
            </w:rPr>
            <w:t>☐</w:t>
          </w:r>
        </w:sdtContent>
      </w:sdt>
      <w:r w:rsidR="00D60405">
        <w:t xml:space="preserve"> Delivery Management</w:t>
      </w:r>
      <w:r w:rsidR="00D60405" w:rsidRPr="00D60405">
        <w:t xml:space="preserve"> </w:t>
      </w:r>
      <w:sdt>
        <w:sdtPr>
          <w:id w:val="-1813238714"/>
          <w:placeholder>
            <w:docPart w:val="E2FE4C0D21BA46868A1EC2A26D1D97FE"/>
          </w:placeholder>
          <w:showingPlcHdr/>
          <w:dropDownList>
            <w:listItem w:displayText="Part-time" w:value="Part-time"/>
            <w:listItem w:displayText="Full-time" w:value="Full-time"/>
          </w:dropDownList>
        </w:sdtPr>
        <w:sdtEndPr/>
        <w:sdtContent>
          <w:r w:rsidR="00D60405" w:rsidRPr="008E6D5A">
            <w:rPr>
              <w:rStyle w:val="PlaceholderText"/>
            </w:rPr>
            <w:t>Choose an item.</w:t>
          </w:r>
        </w:sdtContent>
      </w:sdt>
    </w:p>
    <w:p w14:paraId="3F5D5C74" w14:textId="77777777" w:rsidR="00D60405" w:rsidRDefault="0045475C" w:rsidP="00D60405">
      <w:sdt>
        <w:sdtPr>
          <w:id w:val="-80085172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60405">
            <w:rPr>
              <w:rFonts w:ascii="MS Gothic" w:eastAsia="MS Gothic" w:hAnsi="MS Gothic" w:hint="eastAsia"/>
            </w:rPr>
            <w:t>☐</w:t>
          </w:r>
        </w:sdtContent>
      </w:sdt>
      <w:r w:rsidR="00D60405">
        <w:t xml:space="preserve"> User Research</w:t>
      </w:r>
      <w:r w:rsidR="00D60405" w:rsidRPr="00D60405">
        <w:t xml:space="preserve"> </w:t>
      </w:r>
      <w:sdt>
        <w:sdtPr>
          <w:id w:val="1397244297"/>
          <w:placeholder>
            <w:docPart w:val="52B0E7669BCD4D75B2D7E3F646E6ED58"/>
          </w:placeholder>
          <w:showingPlcHdr/>
          <w:dropDownList>
            <w:listItem w:displayText="Part-time" w:value="Part-time"/>
            <w:listItem w:displayText="Full-time" w:value="Full-time"/>
          </w:dropDownList>
        </w:sdtPr>
        <w:sdtEndPr/>
        <w:sdtContent>
          <w:r w:rsidR="00D60405" w:rsidRPr="008E6D5A">
            <w:rPr>
              <w:rStyle w:val="PlaceholderText"/>
            </w:rPr>
            <w:t>Choose an item.</w:t>
          </w:r>
        </w:sdtContent>
      </w:sdt>
    </w:p>
    <w:p w14:paraId="7BB0A31B" w14:textId="77777777" w:rsidR="00D60405" w:rsidRDefault="0045475C" w:rsidP="00D60405">
      <w:sdt>
        <w:sdtPr>
          <w:id w:val="213620544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60405">
            <w:rPr>
              <w:rFonts w:ascii="MS Gothic" w:eastAsia="MS Gothic" w:hAnsi="MS Gothic" w:hint="eastAsia"/>
            </w:rPr>
            <w:t>☐</w:t>
          </w:r>
        </w:sdtContent>
      </w:sdt>
      <w:r w:rsidR="00D60405">
        <w:t xml:space="preserve"> User Experience Design</w:t>
      </w:r>
      <w:r w:rsidR="00D60405" w:rsidRPr="00D60405">
        <w:t xml:space="preserve"> </w:t>
      </w:r>
      <w:sdt>
        <w:sdtPr>
          <w:id w:val="-1780488129"/>
          <w:placeholder>
            <w:docPart w:val="9A148CB6527346B19122B2AEED4D61B0"/>
          </w:placeholder>
          <w:showingPlcHdr/>
          <w:dropDownList>
            <w:listItem w:displayText="Part-time" w:value="Part-time"/>
            <w:listItem w:displayText="Full-time" w:value="Full-time"/>
          </w:dropDownList>
        </w:sdtPr>
        <w:sdtEndPr/>
        <w:sdtContent>
          <w:r w:rsidR="00D60405" w:rsidRPr="008E6D5A">
            <w:rPr>
              <w:rStyle w:val="PlaceholderText"/>
            </w:rPr>
            <w:t>Choose an item.</w:t>
          </w:r>
        </w:sdtContent>
      </w:sdt>
    </w:p>
    <w:p w14:paraId="426E500C" w14:textId="77777777" w:rsidR="00D60405" w:rsidRDefault="0045475C" w:rsidP="00D60405">
      <w:sdt>
        <w:sdtPr>
          <w:id w:val="35677347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60405">
            <w:rPr>
              <w:rFonts w:ascii="MS Gothic" w:eastAsia="MS Gothic" w:hAnsi="MS Gothic" w:hint="eastAsia"/>
            </w:rPr>
            <w:t>☐</w:t>
          </w:r>
        </w:sdtContent>
      </w:sdt>
      <w:r w:rsidR="00D60405">
        <w:t xml:space="preserve"> Frontend Web Development</w:t>
      </w:r>
      <w:r w:rsidR="00D60405" w:rsidRPr="00D60405">
        <w:t xml:space="preserve"> </w:t>
      </w:r>
      <w:sdt>
        <w:sdtPr>
          <w:id w:val="-1731609277"/>
          <w:placeholder>
            <w:docPart w:val="D550F7190BF44EA8A395BD7297366375"/>
          </w:placeholder>
          <w:showingPlcHdr/>
          <w:dropDownList>
            <w:listItem w:displayText="Part-time" w:value="Part-time"/>
            <w:listItem w:displayText="Full-time" w:value="Full-time"/>
          </w:dropDownList>
        </w:sdtPr>
        <w:sdtEndPr/>
        <w:sdtContent>
          <w:r w:rsidR="00D60405" w:rsidRPr="008E6D5A">
            <w:rPr>
              <w:rStyle w:val="PlaceholderText"/>
            </w:rPr>
            <w:t>Choose an item.</w:t>
          </w:r>
        </w:sdtContent>
      </w:sdt>
    </w:p>
    <w:p w14:paraId="1D01C556" w14:textId="77777777" w:rsidR="00D60405" w:rsidRDefault="0045475C" w:rsidP="00D60405">
      <w:sdt>
        <w:sdtPr>
          <w:id w:val="21508658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60405">
            <w:rPr>
              <w:rFonts w:ascii="MS Gothic" w:eastAsia="MS Gothic" w:hAnsi="MS Gothic" w:hint="eastAsia"/>
            </w:rPr>
            <w:t>☐</w:t>
          </w:r>
        </w:sdtContent>
      </w:sdt>
      <w:r w:rsidR="00D60405">
        <w:t xml:space="preserve"> Backend Web Development</w:t>
      </w:r>
      <w:r w:rsidR="00D60405" w:rsidRPr="00D60405">
        <w:t xml:space="preserve"> </w:t>
      </w:r>
      <w:sdt>
        <w:sdtPr>
          <w:id w:val="-1341924928"/>
          <w:placeholder>
            <w:docPart w:val="B8CF695C215D42DCB1487888367FAAB7"/>
          </w:placeholder>
          <w:showingPlcHdr/>
          <w:dropDownList>
            <w:listItem w:displayText="Part-time" w:value="Part-time"/>
            <w:listItem w:displayText="Full-time" w:value="Full-time"/>
          </w:dropDownList>
        </w:sdtPr>
        <w:sdtEndPr/>
        <w:sdtContent>
          <w:r w:rsidR="00D60405" w:rsidRPr="008E6D5A">
            <w:rPr>
              <w:rStyle w:val="PlaceholderText"/>
            </w:rPr>
            <w:t>Choose an item.</w:t>
          </w:r>
        </w:sdtContent>
      </w:sdt>
    </w:p>
    <w:p w14:paraId="67FC3A13" w14:textId="77777777" w:rsidR="00D60405" w:rsidRDefault="0045475C" w:rsidP="00D60405">
      <w:sdt>
        <w:sdtPr>
          <w:id w:val="2796174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60405">
            <w:rPr>
              <w:rFonts w:ascii="MS Gothic" w:eastAsia="MS Gothic" w:hAnsi="MS Gothic" w:hint="eastAsia"/>
            </w:rPr>
            <w:t>☐</w:t>
          </w:r>
        </w:sdtContent>
      </w:sdt>
      <w:r w:rsidR="00D60405">
        <w:t xml:space="preserve"> Technical Architecture</w:t>
      </w:r>
      <w:r w:rsidR="00D60405" w:rsidRPr="00D60405">
        <w:t xml:space="preserve"> </w:t>
      </w:r>
      <w:sdt>
        <w:sdtPr>
          <w:id w:val="-107745379"/>
          <w:placeholder>
            <w:docPart w:val="AB0FD29E7B2D484E8851D690A9DEED5A"/>
          </w:placeholder>
          <w:showingPlcHdr/>
          <w:dropDownList>
            <w:listItem w:displayText="Part-time" w:value="Part-time"/>
            <w:listItem w:displayText="Full-time" w:value="Full-time"/>
          </w:dropDownList>
        </w:sdtPr>
        <w:sdtEndPr/>
        <w:sdtContent>
          <w:r w:rsidR="00D60405" w:rsidRPr="008E6D5A">
            <w:rPr>
              <w:rStyle w:val="PlaceholderText"/>
            </w:rPr>
            <w:t>Choose an item.</w:t>
          </w:r>
        </w:sdtContent>
      </w:sdt>
    </w:p>
    <w:p w14:paraId="524CCFD4" w14:textId="77777777" w:rsidR="00D60405" w:rsidRDefault="0045475C" w:rsidP="00D60405">
      <w:sdt>
        <w:sdtPr>
          <w:id w:val="-91354160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60405">
            <w:rPr>
              <w:rFonts w:ascii="MS Gothic" w:eastAsia="MS Gothic" w:hAnsi="MS Gothic" w:hint="eastAsia"/>
            </w:rPr>
            <w:t>☐</w:t>
          </w:r>
        </w:sdtContent>
      </w:sdt>
      <w:r w:rsidR="00D60405">
        <w:t xml:space="preserve"> DevOps Engineering</w:t>
      </w:r>
      <w:r w:rsidR="00D60405" w:rsidRPr="00D60405">
        <w:t xml:space="preserve"> </w:t>
      </w:r>
      <w:sdt>
        <w:sdtPr>
          <w:id w:val="-1258128540"/>
          <w:placeholder>
            <w:docPart w:val="37A62E09B9A1414F98A6E86D0952C12D"/>
          </w:placeholder>
          <w:showingPlcHdr/>
          <w:dropDownList>
            <w:listItem w:displayText="Part-time" w:value="Part-time"/>
            <w:listItem w:displayText="Full-time" w:value="Full-time"/>
          </w:dropDownList>
        </w:sdtPr>
        <w:sdtEndPr/>
        <w:sdtContent>
          <w:r w:rsidR="00D60405" w:rsidRPr="008E6D5A">
            <w:rPr>
              <w:rStyle w:val="PlaceholderText"/>
            </w:rPr>
            <w:t>Choose an item.</w:t>
          </w:r>
        </w:sdtContent>
      </w:sdt>
    </w:p>
    <w:p w14:paraId="67CDEB8E" w14:textId="77777777" w:rsidR="00D60405" w:rsidRDefault="0045475C" w:rsidP="00D60405">
      <w:sdt>
        <w:sdtPr>
          <w:id w:val="10532829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60405">
            <w:rPr>
              <w:rFonts w:ascii="MS Gothic" w:eastAsia="MS Gothic" w:hAnsi="MS Gothic" w:hint="eastAsia"/>
            </w:rPr>
            <w:t>☐</w:t>
          </w:r>
        </w:sdtContent>
      </w:sdt>
      <w:r w:rsidR="00D60405">
        <w:t xml:space="preserve"> Security Engineering</w:t>
      </w:r>
      <w:r w:rsidR="00D60405" w:rsidRPr="00D60405">
        <w:t xml:space="preserve"> </w:t>
      </w:r>
      <w:sdt>
        <w:sdtPr>
          <w:id w:val="690653929"/>
          <w:placeholder>
            <w:docPart w:val="BD5456543D0643BCBD9DD68C1C73322B"/>
          </w:placeholder>
          <w:showingPlcHdr/>
          <w:dropDownList>
            <w:listItem w:displayText="Part-time" w:value="Part-time"/>
            <w:listItem w:displayText="Full-time" w:value="Full-time"/>
          </w:dropDownList>
        </w:sdtPr>
        <w:sdtEndPr/>
        <w:sdtContent>
          <w:r w:rsidR="00D60405" w:rsidRPr="008E6D5A">
            <w:rPr>
              <w:rStyle w:val="PlaceholderText"/>
            </w:rPr>
            <w:t>Choose an item.</w:t>
          </w:r>
        </w:sdtContent>
      </w:sdt>
    </w:p>
    <w:p w14:paraId="48CEA5DB" w14:textId="77777777" w:rsidR="00722E05" w:rsidRDefault="00722E0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6E2236D" w14:textId="562E49B6" w:rsidR="00D81D0E" w:rsidRDefault="00D81D0E" w:rsidP="00D81D0E">
      <w:pPr>
        <w:pStyle w:val="Heading1"/>
      </w:pPr>
      <w:r>
        <w:lastRenderedPageBreak/>
        <w:t>Team Questions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443264499"/>
        <w15:repeatingSection/>
      </w:sdtPr>
      <w:sdtEndPr/>
      <w:sdtContent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  <w:id w:val="-2071495884"/>
            <w:placeholder>
              <w:docPart w:val="DefaultPlaceholder_-1854013435"/>
            </w:placeholder>
            <w15:repeatingSectionItem/>
          </w:sdtPr>
          <w:sdtEndPr/>
          <w:sdtContent>
            <w:p w14:paraId="28C5C540" w14:textId="77777777" w:rsidR="00D81D0E" w:rsidRDefault="00D81D0E" w:rsidP="00D81D0E">
              <w:pPr>
                <w:pStyle w:val="Heading2"/>
              </w:pPr>
              <w:r>
                <w:t>Question</w:t>
              </w:r>
            </w:p>
            <w:sdt>
              <w:sdtPr>
                <w:id w:val="-308101550"/>
                <w:placeholder>
                  <w:docPart w:val="B60056CB8F094B56894D324C0A4A1267"/>
                </w:placeholder>
                <w:showingPlcHdr/>
              </w:sdtPr>
              <w:sdtEndPr/>
              <w:sdtContent>
                <w:p w14:paraId="0F6436B3" w14:textId="0F585020" w:rsidR="00D81D0E" w:rsidRDefault="00D81D0E" w:rsidP="00D81D0E">
                  <w:r w:rsidRPr="008E6D5A">
                    <w:rPr>
                      <w:rStyle w:val="PlaceholderText"/>
                    </w:rPr>
                    <w:t>Click or tap to enter text.</w:t>
                  </w:r>
                </w:p>
              </w:sdtContent>
            </w:sdt>
            <w:p w14:paraId="4AE032C4" w14:textId="0390C832" w:rsidR="00D81D0E" w:rsidRDefault="00D81D0E" w:rsidP="00D81D0E">
              <w:pPr>
                <w:pStyle w:val="Heading2"/>
              </w:pPr>
              <w:r>
                <w:t>Response Guideline</w:t>
              </w:r>
            </w:p>
            <w:sdt>
              <w:sdtPr>
                <w:id w:val="-1595092628"/>
                <w:placeholder>
                  <w:docPart w:val="DD45E585BA8D4ABEA263FF5B83D375CF"/>
                </w:placeholder>
                <w:showingPlcHdr/>
              </w:sdtPr>
              <w:sdtEndPr/>
              <w:sdtContent>
                <w:p w14:paraId="2F05D1A2" w14:textId="4A068835" w:rsidR="00D81D0E" w:rsidRDefault="00D81D0E" w:rsidP="00D81D0E">
                  <w:r w:rsidRPr="008E6D5A">
                    <w:rPr>
                      <w:rStyle w:val="PlaceholderText"/>
                    </w:rPr>
                    <w:t>Click or tap to enter text.</w:t>
                  </w:r>
                </w:p>
              </w:sdtContent>
            </w:sdt>
            <w:p w14:paraId="757114B8" w14:textId="77777777" w:rsidR="00D81D0E" w:rsidRDefault="00D81D0E" w:rsidP="00D81D0E">
              <w:pPr>
                <w:pStyle w:val="Heading2"/>
              </w:pPr>
              <w:r>
                <w:t>Response Word Limit</w:t>
              </w:r>
            </w:p>
            <w:sdt>
              <w:sdtPr>
                <w:id w:val="1956134839"/>
                <w:placeholder>
                  <w:docPart w:val="4BEA678DFF9B458B84E7B9E72550CC5B"/>
                </w:placeholder>
                <w:showingPlcHdr/>
                <w:text/>
              </w:sdtPr>
              <w:sdtEndPr/>
              <w:sdtContent>
                <w:p w14:paraId="5E926380" w14:textId="354E3794" w:rsidR="00D81D0E" w:rsidRDefault="00D81D0E" w:rsidP="00D81D0E">
                  <w:r w:rsidRPr="008E6D5A">
                    <w:rPr>
                      <w:rStyle w:val="PlaceholderText"/>
                    </w:rPr>
                    <w:t xml:space="preserve">Click or tap to enter </w:t>
                  </w:r>
                  <w:r w:rsidR="00722E05">
                    <w:rPr>
                      <w:rStyle w:val="PlaceholderText"/>
                    </w:rPr>
                    <w:t>a number</w:t>
                  </w:r>
                  <w:r w:rsidRPr="008E6D5A">
                    <w:rPr>
                      <w:rStyle w:val="PlaceholderText"/>
                    </w:rPr>
                    <w:t>.</w:t>
                  </w:r>
                </w:p>
              </w:sdtContent>
            </w:sdt>
            <w:p w14:paraId="4D33405E" w14:textId="77777777" w:rsidR="00D81D0E" w:rsidRDefault="00D81D0E" w:rsidP="00D81D0E">
              <w:pPr>
                <w:pStyle w:val="Heading2"/>
              </w:pPr>
              <w:r>
                <w:t>Question Score</w:t>
              </w:r>
            </w:p>
            <w:sdt>
              <w:sdtPr>
                <w:id w:val="-86780633"/>
                <w:placeholder>
                  <w:docPart w:val="5D9BD96735FA4D1BB27820A503D635BB"/>
                </w:placeholder>
                <w:showingPlcHdr/>
                <w:text/>
              </w:sdtPr>
              <w:sdtEndPr/>
              <w:sdtContent>
                <w:p w14:paraId="5975442F" w14:textId="66EFB56C" w:rsidR="00D81D0E" w:rsidRDefault="00D81D0E" w:rsidP="00D81D0E">
                  <w:r w:rsidRPr="008E6D5A">
                    <w:rPr>
                      <w:rStyle w:val="PlaceholderText"/>
                    </w:rPr>
                    <w:t xml:space="preserve">Click or tap to enter </w:t>
                  </w:r>
                  <w:r w:rsidR="00722E05">
                    <w:rPr>
                      <w:rStyle w:val="PlaceholderText"/>
                    </w:rPr>
                    <w:t>a number</w:t>
                  </w:r>
                  <w:r w:rsidRPr="008E6D5A">
                    <w:rPr>
                      <w:rStyle w:val="PlaceholderText"/>
                    </w:rPr>
                    <w:t>.</w:t>
                  </w:r>
                </w:p>
              </w:sdtContent>
            </w:sdt>
          </w:sdtContent>
        </w:sdt>
      </w:sdtContent>
    </w:sdt>
    <w:p w14:paraId="16F4E8EE" w14:textId="77777777" w:rsidR="00722E05" w:rsidRDefault="00722E0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2690FD2" w14:textId="3ABD9B20" w:rsidR="00D81D0E" w:rsidRDefault="00D81D0E" w:rsidP="00DF00BE">
      <w:pPr>
        <w:pStyle w:val="Heading1"/>
      </w:pPr>
      <w:r>
        <w:lastRenderedPageBreak/>
        <w:t>Scoring</w:t>
      </w:r>
    </w:p>
    <w:tbl>
      <w:tblPr>
        <w:tblStyle w:val="GridTable1Light"/>
        <w:tblW w:w="0" w:type="auto"/>
        <w:tblLook w:val="04C0" w:firstRow="0" w:lastRow="1" w:firstColumn="1" w:lastColumn="0" w:noHBand="0" w:noVBand="1"/>
      </w:tblPr>
      <w:tblGrid>
        <w:gridCol w:w="1775"/>
        <w:gridCol w:w="818"/>
      </w:tblGrid>
      <w:tr w:rsidR="00722E05" w14:paraId="392D683D" w14:textId="77777777" w:rsidTr="00722E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5" w:type="dxa"/>
          </w:tcPr>
          <w:p w14:paraId="02ABE624" w14:textId="273FF050" w:rsidR="00722E05" w:rsidRDefault="00722E05" w:rsidP="00722E05">
            <w:r>
              <w:t>Team Questions</w:t>
            </w:r>
          </w:p>
        </w:tc>
        <w:tc>
          <w:tcPr>
            <w:tcW w:w="818" w:type="dxa"/>
          </w:tcPr>
          <w:p w14:paraId="17A89373" w14:textId="20CBA009" w:rsidR="00722E05" w:rsidRDefault="00722E05" w:rsidP="00722E0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25%</w:t>
            </w:r>
          </w:p>
        </w:tc>
      </w:tr>
      <w:tr w:rsidR="00722E05" w14:paraId="5901DFF7" w14:textId="77777777" w:rsidTr="00722E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5" w:type="dxa"/>
          </w:tcPr>
          <w:p w14:paraId="1E04C541" w14:textId="6868EA38" w:rsidR="00722E05" w:rsidRDefault="00722E05" w:rsidP="00722E05">
            <w:r>
              <w:t>Code Challenge</w:t>
            </w:r>
          </w:p>
        </w:tc>
        <w:tc>
          <w:tcPr>
            <w:tcW w:w="818" w:type="dxa"/>
          </w:tcPr>
          <w:p w14:paraId="381000F7" w14:textId="3584A622" w:rsidR="00722E05" w:rsidRDefault="00722E05" w:rsidP="00722E0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40%</w:t>
            </w:r>
          </w:p>
        </w:tc>
      </w:tr>
      <w:tr w:rsidR="00722E05" w14:paraId="6930A5F0" w14:textId="77777777" w:rsidTr="00722E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5" w:type="dxa"/>
          </w:tcPr>
          <w:p w14:paraId="37F9F793" w14:textId="06A204CE" w:rsidR="00722E05" w:rsidRDefault="00722E05" w:rsidP="00722E05">
            <w:r>
              <w:t>Team Scenario</w:t>
            </w:r>
          </w:p>
        </w:tc>
        <w:tc>
          <w:tcPr>
            <w:tcW w:w="818" w:type="dxa"/>
          </w:tcPr>
          <w:p w14:paraId="0B9B8B03" w14:textId="1B8CDA97" w:rsidR="00722E05" w:rsidRDefault="00722E05" w:rsidP="00722E0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25%</w:t>
            </w:r>
          </w:p>
        </w:tc>
      </w:tr>
      <w:tr w:rsidR="00722E05" w14:paraId="387A5072" w14:textId="77777777" w:rsidTr="00722E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5" w:type="dxa"/>
          </w:tcPr>
          <w:p w14:paraId="0A5ADCB4" w14:textId="0B127E20" w:rsidR="00722E05" w:rsidRDefault="00722E05" w:rsidP="00722E05">
            <w:r>
              <w:t>Price</w:t>
            </w:r>
          </w:p>
        </w:tc>
        <w:tc>
          <w:tcPr>
            <w:tcW w:w="818" w:type="dxa"/>
          </w:tcPr>
          <w:p w14:paraId="5AD1AA2C" w14:textId="0818A4D3" w:rsidR="00722E05" w:rsidRDefault="00722E05" w:rsidP="00722E0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10%</w:t>
            </w:r>
          </w:p>
        </w:tc>
      </w:tr>
      <w:tr w:rsidR="00722E05" w14:paraId="6FD5C42D" w14:textId="77777777" w:rsidTr="00722E0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5" w:type="dxa"/>
          </w:tcPr>
          <w:p w14:paraId="476D05EC" w14:textId="2615AC25" w:rsidR="00722E05" w:rsidRDefault="00722E05" w:rsidP="00722E05">
            <w:r>
              <w:t>Total</w:t>
            </w:r>
          </w:p>
        </w:tc>
        <w:tc>
          <w:tcPr>
            <w:tcW w:w="818" w:type="dxa"/>
          </w:tcPr>
          <w:p w14:paraId="3C8906C7" w14:textId="4C3A99CD" w:rsidR="00722E05" w:rsidRDefault="00722E05" w:rsidP="00722E05">
            <w:pPr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</w:tbl>
    <w:p w14:paraId="5A31DB96" w14:textId="33657460" w:rsidR="00722E05" w:rsidRPr="00722E05" w:rsidRDefault="00722E05" w:rsidP="00722E05">
      <w:pPr>
        <w:pStyle w:val="Heading1"/>
      </w:pPr>
      <w:r>
        <w:t>Attachments may be included</w:t>
      </w:r>
    </w:p>
    <w:p w14:paraId="1E9FCFB7" w14:textId="77777777" w:rsidR="00DF00BE" w:rsidRPr="00DF00BE" w:rsidRDefault="00DF00BE" w:rsidP="00DF00BE"/>
    <w:sectPr w:rsidR="00DF00BE" w:rsidRPr="00DF00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286"/>
    <w:rsid w:val="00071286"/>
    <w:rsid w:val="00212D4E"/>
    <w:rsid w:val="0045475C"/>
    <w:rsid w:val="00722E05"/>
    <w:rsid w:val="00AC32F7"/>
    <w:rsid w:val="00B6768A"/>
    <w:rsid w:val="00D60405"/>
    <w:rsid w:val="00D81D0E"/>
    <w:rsid w:val="00DF00BE"/>
    <w:rsid w:val="00E855C5"/>
    <w:rsid w:val="00EA385A"/>
    <w:rsid w:val="00F73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C0E4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12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12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1D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12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712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F73111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F731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31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D81D0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604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040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604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722E0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244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igital.gov.bc.ca/marketplace/content/markdown-guide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digital.gov.bc.ca/marketplace/content/sprint-with-us-opportunity-guide" TargetMode="External"/><Relationship Id="rId5" Type="http://schemas.openxmlformats.org/officeDocument/2006/relationships/hyperlink" Target="https://digital.gov.bc.ca/marketplace/opportunities/sprint-with-us/5e32d776-a4b6-48f3-adb5-8fd6c38462cb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39C1BA48DB1450D9481B4301FA8A2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AA62C6-AD1A-4FAA-BC5A-09C77F515BAF}"/>
      </w:docPartPr>
      <w:docPartBody>
        <w:p w:rsidR="004B077F" w:rsidRDefault="008501A4" w:rsidP="008501A4">
          <w:pPr>
            <w:pStyle w:val="039C1BA48DB1450D9481B4301FA8A26F4"/>
          </w:pPr>
          <w:r w:rsidRPr="008E6D5A">
            <w:rPr>
              <w:rStyle w:val="PlaceholderText"/>
            </w:rPr>
            <w:t>Click or tap to enter a date.</w:t>
          </w:r>
        </w:p>
      </w:docPartBody>
    </w:docPart>
    <w:docPart>
      <w:docPartPr>
        <w:name w:val="287CD662DDA24AFE9CC80BCD060E4F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0EACEE-CDCA-444C-B74C-0BFAB4B0FA62}"/>
      </w:docPartPr>
      <w:docPartBody>
        <w:p w:rsidR="004B077F" w:rsidRDefault="008501A4" w:rsidP="008501A4">
          <w:pPr>
            <w:pStyle w:val="287CD662DDA24AFE9CC80BCD060E4F454"/>
          </w:pPr>
          <w:r w:rsidRPr="008E6D5A">
            <w:rPr>
              <w:rStyle w:val="PlaceholderText"/>
            </w:rPr>
            <w:t>Click or tap to enter a date.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216777-2DB9-4690-A150-20DD5FA0967D}"/>
      </w:docPartPr>
      <w:docPartBody>
        <w:p w:rsidR="004B077F" w:rsidRDefault="00677C72">
          <w:r w:rsidRPr="008E6D5A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9EDE1D76F634715A9CCC8C48908D7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68534-2F5F-479B-9828-7BC743AD6380}"/>
      </w:docPartPr>
      <w:docPartBody>
        <w:p w:rsidR="008501A4" w:rsidRDefault="008501A4" w:rsidP="008501A4">
          <w:pPr>
            <w:pStyle w:val="49EDE1D76F634715A9CCC8C48908D7D54"/>
          </w:pPr>
          <w:r w:rsidRPr="008E6D5A">
            <w:rPr>
              <w:rStyle w:val="PlaceholderText"/>
            </w:rPr>
            <w:t>Click or tap to enter text.</w:t>
          </w:r>
        </w:p>
      </w:docPartBody>
    </w:docPart>
    <w:docPart>
      <w:docPartPr>
        <w:name w:val="C543030E144A453C957AFC5BF9A97B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04B6A-955F-4D35-A257-CB16A9B5E9E6}"/>
      </w:docPartPr>
      <w:docPartBody>
        <w:p w:rsidR="008501A4" w:rsidRDefault="00A322EA" w:rsidP="00A322EA">
          <w:pPr>
            <w:pStyle w:val="C543030E144A453C957AFC5BF9A97BE6"/>
          </w:pPr>
          <w:r w:rsidRPr="008E6D5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C087C950341477B91CAC6F0CF8C81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61F8F7-B61D-43E4-9FAD-DEC0296FBE60}"/>
      </w:docPartPr>
      <w:docPartBody>
        <w:p w:rsidR="008501A4" w:rsidRDefault="008501A4" w:rsidP="008501A4">
          <w:pPr>
            <w:pStyle w:val="7C087C950341477B91CAC6F0CF8C81374"/>
          </w:pPr>
          <w:r w:rsidRPr="008E6D5A">
            <w:rPr>
              <w:rStyle w:val="PlaceholderText"/>
            </w:rPr>
            <w:t>Click or tap to enter a date.</w:t>
          </w:r>
        </w:p>
      </w:docPartBody>
    </w:docPart>
    <w:docPart>
      <w:docPartPr>
        <w:name w:val="0351B3530B51448F8EF18B6BFA8A5A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1EC7B3-B62C-4770-89FD-4873B9ED3D08}"/>
      </w:docPartPr>
      <w:docPartBody>
        <w:p w:rsidR="008501A4" w:rsidRDefault="008501A4" w:rsidP="008501A4">
          <w:pPr>
            <w:pStyle w:val="0351B3530B51448F8EF18B6BFA8A5A8C4"/>
          </w:pPr>
          <w:r w:rsidRPr="008E6D5A">
            <w:rPr>
              <w:rStyle w:val="PlaceholderText"/>
            </w:rPr>
            <w:t xml:space="preserve">Click or tap to enter </w:t>
          </w:r>
          <w:r>
            <w:rPr>
              <w:rStyle w:val="PlaceholderText"/>
            </w:rPr>
            <w:t>a price</w:t>
          </w:r>
          <w:r w:rsidRPr="008E6D5A">
            <w:rPr>
              <w:rStyle w:val="PlaceholderText"/>
            </w:rPr>
            <w:t>.</w:t>
          </w:r>
        </w:p>
      </w:docPartBody>
    </w:docPart>
    <w:docPart>
      <w:docPartPr>
        <w:name w:val="186479CC424147719196FA44966150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E5F2DC-DC88-4F23-8CCB-4585F57BFD71}"/>
      </w:docPartPr>
      <w:docPartBody>
        <w:p w:rsidR="008501A4" w:rsidRDefault="008501A4" w:rsidP="008501A4">
          <w:pPr>
            <w:pStyle w:val="186479CC424147719196FA449661504B3"/>
          </w:pPr>
          <w:r w:rsidRPr="008E6D5A">
            <w:rPr>
              <w:rStyle w:val="PlaceholderText"/>
            </w:rPr>
            <w:t>Click or tap to enter text.</w:t>
          </w:r>
        </w:p>
      </w:docPartBody>
    </w:docPart>
    <w:docPart>
      <w:docPartPr>
        <w:name w:val="9BB3914C512C4B6180D189D82E2246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ADE2FF-9209-44ED-935B-8F781FA38546}"/>
      </w:docPartPr>
      <w:docPartBody>
        <w:p w:rsidR="008501A4" w:rsidRDefault="008501A4" w:rsidP="008501A4">
          <w:pPr>
            <w:pStyle w:val="9BB3914C512C4B6180D189D82E22466C3"/>
          </w:pPr>
          <w:r w:rsidRPr="008E6D5A">
            <w:rPr>
              <w:rStyle w:val="PlaceholderText"/>
            </w:rPr>
            <w:t>Click or tap to enter text.</w:t>
          </w:r>
        </w:p>
      </w:docPartBody>
    </w:docPart>
    <w:docPart>
      <w:docPartPr>
        <w:name w:val="94B9296AE4CD440AA5004B312EF692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0406B2-7383-489B-9562-BB5A32CA798F}"/>
      </w:docPartPr>
      <w:docPartBody>
        <w:p w:rsidR="008501A4" w:rsidRDefault="008501A4" w:rsidP="008501A4">
          <w:pPr>
            <w:pStyle w:val="94B9296AE4CD440AA5004B312EF692253"/>
          </w:pPr>
          <w:r>
            <w:rPr>
              <w:rStyle w:val="PlaceholderText"/>
            </w:rPr>
            <w:t>Click or tap to enter a number</w:t>
          </w:r>
          <w:r w:rsidRPr="008E6D5A">
            <w:rPr>
              <w:rStyle w:val="PlaceholderText"/>
            </w:rPr>
            <w:t>.</w:t>
          </w:r>
        </w:p>
      </w:docPartBody>
    </w:docPart>
    <w:docPart>
      <w:docPartPr>
        <w:name w:val="4310E818ECCA4D34BCB7EF4950C972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1504AC-7EAC-4812-A176-40DCF96D6E00}"/>
      </w:docPartPr>
      <w:docPartBody>
        <w:p w:rsidR="008501A4" w:rsidRDefault="008501A4" w:rsidP="008501A4">
          <w:pPr>
            <w:pStyle w:val="4310E818ECCA4D34BCB7EF4950C972B53"/>
          </w:pPr>
          <w:r w:rsidRPr="008E6D5A">
            <w:rPr>
              <w:rStyle w:val="PlaceholderText"/>
            </w:rPr>
            <w:t>Click or tap to enter text.</w:t>
          </w:r>
        </w:p>
      </w:docPartBody>
    </w:docPart>
    <w:docPart>
      <w:docPartPr>
        <w:name w:val="854DA8623C1249B4B081E4504C6EE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2923A1-B155-4D08-957A-4BC48579C990}"/>
      </w:docPartPr>
      <w:docPartBody>
        <w:p w:rsidR="008501A4" w:rsidRDefault="008501A4" w:rsidP="008501A4">
          <w:pPr>
            <w:pStyle w:val="854DA8623C1249B4B081E4504C6EEA953"/>
          </w:pPr>
          <w:r w:rsidRPr="008E6D5A">
            <w:rPr>
              <w:rStyle w:val="PlaceholderText"/>
            </w:rPr>
            <w:t>Click or tap to enter a date.</w:t>
          </w:r>
        </w:p>
      </w:docPartBody>
    </w:docPart>
    <w:docPart>
      <w:docPartPr>
        <w:name w:val="99D09669196A4800BCBBC7DFD88AED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6509B-BB61-4BA4-9A80-4D0A3DE13E83}"/>
      </w:docPartPr>
      <w:docPartBody>
        <w:p w:rsidR="008501A4" w:rsidRDefault="008501A4" w:rsidP="008501A4">
          <w:pPr>
            <w:pStyle w:val="99D09669196A4800BCBBC7DFD88AEDAA3"/>
          </w:pPr>
          <w:r w:rsidRPr="008E6D5A">
            <w:rPr>
              <w:rStyle w:val="PlaceholderText"/>
            </w:rPr>
            <w:t>Click or tap to enter a date.</w:t>
          </w:r>
        </w:p>
      </w:docPartBody>
    </w:docPart>
    <w:docPart>
      <w:docPartPr>
        <w:name w:val="B60056CB8F094B56894D324C0A4A12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2499DE-B065-4462-9681-E0D09FF89EEC}"/>
      </w:docPartPr>
      <w:docPartBody>
        <w:p w:rsidR="008501A4" w:rsidRDefault="008501A4" w:rsidP="008501A4">
          <w:pPr>
            <w:pStyle w:val="B60056CB8F094B56894D324C0A4A12673"/>
          </w:pPr>
          <w:r w:rsidRPr="008E6D5A">
            <w:rPr>
              <w:rStyle w:val="PlaceholderText"/>
            </w:rPr>
            <w:t>Click or tap to enter text.</w:t>
          </w:r>
        </w:p>
      </w:docPartBody>
    </w:docPart>
    <w:docPart>
      <w:docPartPr>
        <w:name w:val="DD45E585BA8D4ABEA263FF5B83D375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8CC0B3-4CED-41A9-8FC3-7EA826248407}"/>
      </w:docPartPr>
      <w:docPartBody>
        <w:p w:rsidR="008501A4" w:rsidRDefault="008501A4" w:rsidP="008501A4">
          <w:pPr>
            <w:pStyle w:val="DD45E585BA8D4ABEA263FF5B83D375CF3"/>
          </w:pPr>
          <w:r w:rsidRPr="008E6D5A">
            <w:rPr>
              <w:rStyle w:val="PlaceholderText"/>
            </w:rPr>
            <w:t>Click or tap to enter text.</w:t>
          </w:r>
        </w:p>
      </w:docPartBody>
    </w:docPart>
    <w:docPart>
      <w:docPartPr>
        <w:name w:val="4BEA678DFF9B458B84E7B9E72550CC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C99950-0C23-4980-8442-85820FFA7348}"/>
      </w:docPartPr>
      <w:docPartBody>
        <w:p w:rsidR="008501A4" w:rsidRDefault="008501A4" w:rsidP="008501A4">
          <w:pPr>
            <w:pStyle w:val="4BEA678DFF9B458B84E7B9E72550CC5B3"/>
          </w:pPr>
          <w:r w:rsidRPr="008E6D5A">
            <w:rPr>
              <w:rStyle w:val="PlaceholderText"/>
            </w:rPr>
            <w:t xml:space="preserve">Click or tap to enter </w:t>
          </w:r>
          <w:r>
            <w:rPr>
              <w:rStyle w:val="PlaceholderText"/>
            </w:rPr>
            <w:t>a number</w:t>
          </w:r>
          <w:r w:rsidRPr="008E6D5A">
            <w:rPr>
              <w:rStyle w:val="PlaceholderText"/>
            </w:rPr>
            <w:t>.</w:t>
          </w:r>
        </w:p>
      </w:docPartBody>
    </w:docPart>
    <w:docPart>
      <w:docPartPr>
        <w:name w:val="5D9BD96735FA4D1BB27820A503D635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E89F62-FAB7-4368-989A-6B0B59E4A91B}"/>
      </w:docPartPr>
      <w:docPartBody>
        <w:p w:rsidR="008501A4" w:rsidRDefault="008501A4" w:rsidP="008501A4">
          <w:pPr>
            <w:pStyle w:val="5D9BD96735FA4D1BB27820A503D635BB3"/>
          </w:pPr>
          <w:r w:rsidRPr="008E6D5A">
            <w:rPr>
              <w:rStyle w:val="PlaceholderText"/>
            </w:rPr>
            <w:t xml:space="preserve">Click or tap to enter </w:t>
          </w:r>
          <w:r>
            <w:rPr>
              <w:rStyle w:val="PlaceholderText"/>
            </w:rPr>
            <w:t>a number</w:t>
          </w:r>
          <w:r w:rsidRPr="008E6D5A">
            <w:rPr>
              <w:rStyle w:val="PlaceholderText"/>
            </w:rPr>
            <w:t>.</w:t>
          </w:r>
        </w:p>
      </w:docPartBody>
    </w:docPart>
    <w:docPart>
      <w:docPartPr>
        <w:name w:val="FF7FE110A4034CC495CFA83CFB676B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BBA04D-1B96-447B-BD98-1A4659F9F2E2}"/>
      </w:docPartPr>
      <w:docPartBody>
        <w:p w:rsidR="008501A4" w:rsidRDefault="008501A4" w:rsidP="008501A4">
          <w:pPr>
            <w:pStyle w:val="FF7FE110A4034CC495CFA83CFB676B6E2"/>
          </w:pPr>
          <w:r w:rsidRPr="008E6D5A">
            <w:rPr>
              <w:rStyle w:val="PlaceholderText"/>
            </w:rPr>
            <w:t xml:space="preserve">Click or tap to enter </w:t>
          </w:r>
          <w:r>
            <w:rPr>
              <w:rStyle w:val="PlaceholderText"/>
            </w:rPr>
            <w:t>skills separated by commas</w:t>
          </w:r>
          <w:r w:rsidRPr="008E6D5A">
            <w:rPr>
              <w:rStyle w:val="PlaceholderText"/>
            </w:rPr>
            <w:t>.</w:t>
          </w:r>
        </w:p>
      </w:docPartBody>
    </w:docPart>
    <w:docPart>
      <w:docPartPr>
        <w:name w:val="E209F4CC1D2C4AF68AF1CF7CCFCA2E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0A77A9-D9A1-4C85-822D-1C08071AB95A}"/>
      </w:docPartPr>
      <w:docPartBody>
        <w:p w:rsidR="008501A4" w:rsidRDefault="008501A4" w:rsidP="008501A4">
          <w:pPr>
            <w:pStyle w:val="E209F4CC1D2C4AF68AF1CF7CCFCA2E132"/>
          </w:pPr>
          <w:r w:rsidRPr="008E6D5A">
            <w:rPr>
              <w:rStyle w:val="PlaceholderText"/>
            </w:rPr>
            <w:t xml:space="preserve">Click or tap to enter </w:t>
          </w:r>
          <w:r>
            <w:rPr>
              <w:rStyle w:val="PlaceholderText"/>
            </w:rPr>
            <w:t>skills separated by commas</w:t>
          </w:r>
          <w:r w:rsidRPr="008E6D5A">
            <w:rPr>
              <w:rStyle w:val="PlaceholderText"/>
            </w:rPr>
            <w:t>.</w:t>
          </w:r>
        </w:p>
      </w:docPartBody>
    </w:docPart>
    <w:docPart>
      <w:docPartPr>
        <w:name w:val="807661CF3BAB475297FAB37D9A7EF6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2594AE-2D45-45FE-AD2C-C27EA74F2A08}"/>
      </w:docPartPr>
      <w:docPartBody>
        <w:p w:rsidR="008501A4" w:rsidRDefault="008501A4" w:rsidP="008501A4">
          <w:pPr>
            <w:pStyle w:val="807661CF3BAB475297FAB37D9A7EF64B2"/>
          </w:pPr>
          <w:r w:rsidRPr="008E6D5A">
            <w:rPr>
              <w:rStyle w:val="PlaceholderText"/>
            </w:rPr>
            <w:t xml:space="preserve">Click or tap to enter </w:t>
          </w:r>
          <w:r>
            <w:rPr>
              <w:rStyle w:val="PlaceholderText"/>
            </w:rPr>
            <w:t>a price</w:t>
          </w:r>
          <w:r w:rsidRPr="008E6D5A">
            <w:rPr>
              <w:rStyle w:val="PlaceholderText"/>
            </w:rPr>
            <w:t>.</w:t>
          </w:r>
        </w:p>
      </w:docPartBody>
    </w:docPart>
    <w:docPart>
      <w:docPartPr>
        <w:name w:val="1C151B6975054A8694DDFDF63BE739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17EE01-33FB-4FA4-B957-FAC9478AD226}"/>
      </w:docPartPr>
      <w:docPartBody>
        <w:p w:rsidR="008501A4" w:rsidRDefault="008501A4" w:rsidP="008501A4">
          <w:pPr>
            <w:pStyle w:val="1C151B6975054A8694DDFDF63BE7396D2"/>
          </w:pPr>
          <w:r w:rsidRPr="008E6D5A">
            <w:rPr>
              <w:rStyle w:val="PlaceholderText"/>
            </w:rPr>
            <w:t>Choose an item.</w:t>
          </w:r>
        </w:p>
      </w:docPartBody>
    </w:docPart>
    <w:docPart>
      <w:docPartPr>
        <w:name w:val="E81722880BEE4EA9AC634B3EBBBF0D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6A9B2B-7CAC-4CCE-B665-AC947006C493}"/>
      </w:docPartPr>
      <w:docPartBody>
        <w:p w:rsidR="008501A4" w:rsidRDefault="008501A4" w:rsidP="008501A4">
          <w:pPr>
            <w:pStyle w:val="E81722880BEE4EA9AC634B3EBBBF0DBF2"/>
          </w:pPr>
          <w:r w:rsidRPr="008E6D5A">
            <w:rPr>
              <w:rStyle w:val="PlaceholderText"/>
            </w:rPr>
            <w:t>Choose an item.</w:t>
          </w:r>
        </w:p>
      </w:docPartBody>
    </w:docPart>
    <w:docPart>
      <w:docPartPr>
        <w:name w:val="AA4396E1503A4BB7A2E0FA902E1EEB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FFDAB1-BDD5-430B-9C2A-F60FBC1FD9C5}"/>
      </w:docPartPr>
      <w:docPartBody>
        <w:p w:rsidR="008501A4" w:rsidRDefault="008501A4" w:rsidP="008501A4">
          <w:pPr>
            <w:pStyle w:val="AA4396E1503A4BB7A2E0FA902E1EEBAC2"/>
          </w:pPr>
          <w:r w:rsidRPr="008E6D5A">
            <w:rPr>
              <w:rStyle w:val="PlaceholderText"/>
            </w:rPr>
            <w:t>Choose an item.</w:t>
          </w:r>
        </w:p>
      </w:docPartBody>
    </w:docPart>
    <w:docPart>
      <w:docPartPr>
        <w:name w:val="0F8830BD3CFD42538F07E146498F59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0C2279-93A3-4E89-A1C3-D4A915C3F8CA}"/>
      </w:docPartPr>
      <w:docPartBody>
        <w:p w:rsidR="008501A4" w:rsidRDefault="008501A4" w:rsidP="008501A4">
          <w:pPr>
            <w:pStyle w:val="0F8830BD3CFD42538F07E146498F59782"/>
          </w:pPr>
          <w:r w:rsidRPr="008E6D5A">
            <w:rPr>
              <w:rStyle w:val="PlaceholderText"/>
            </w:rPr>
            <w:t>Choose an item.</w:t>
          </w:r>
        </w:p>
      </w:docPartBody>
    </w:docPart>
    <w:docPart>
      <w:docPartPr>
        <w:name w:val="BA160C2182304DDF9E3B1FA483DB66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E1756C-8A21-4B3B-AD83-4D34A1FE09A6}"/>
      </w:docPartPr>
      <w:docPartBody>
        <w:p w:rsidR="008501A4" w:rsidRDefault="008501A4" w:rsidP="008501A4">
          <w:pPr>
            <w:pStyle w:val="BA160C2182304DDF9E3B1FA483DB66862"/>
          </w:pPr>
          <w:r w:rsidRPr="008E6D5A">
            <w:rPr>
              <w:rStyle w:val="PlaceholderText"/>
            </w:rPr>
            <w:t>Choose an item.</w:t>
          </w:r>
        </w:p>
      </w:docPartBody>
    </w:docPart>
    <w:docPart>
      <w:docPartPr>
        <w:name w:val="43067D6003D741E8838405A06D4261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EFAB74-D1C9-4015-8BEB-C2A560EC1E97}"/>
      </w:docPartPr>
      <w:docPartBody>
        <w:p w:rsidR="008501A4" w:rsidRDefault="008501A4" w:rsidP="008501A4">
          <w:pPr>
            <w:pStyle w:val="43067D6003D741E8838405A06D4261AD2"/>
          </w:pPr>
          <w:r w:rsidRPr="008E6D5A">
            <w:rPr>
              <w:rStyle w:val="PlaceholderText"/>
            </w:rPr>
            <w:t>Choose an item.</w:t>
          </w:r>
        </w:p>
      </w:docPartBody>
    </w:docPart>
    <w:docPart>
      <w:docPartPr>
        <w:name w:val="B3051E3834F644018714E801AEC1C1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A9598E-205C-40C2-A2CD-844C9DB0FBC2}"/>
      </w:docPartPr>
      <w:docPartBody>
        <w:p w:rsidR="008501A4" w:rsidRDefault="008501A4" w:rsidP="008501A4">
          <w:pPr>
            <w:pStyle w:val="B3051E3834F644018714E801AEC1C1B32"/>
          </w:pPr>
          <w:r w:rsidRPr="008E6D5A">
            <w:rPr>
              <w:rStyle w:val="PlaceholderText"/>
            </w:rPr>
            <w:t>Choose an item.</w:t>
          </w:r>
        </w:p>
      </w:docPartBody>
    </w:docPart>
    <w:docPart>
      <w:docPartPr>
        <w:name w:val="4FBA3515DCFC427D8E2ACCC89798E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4CF19-E210-4728-962C-80AF4C22C6FF}"/>
      </w:docPartPr>
      <w:docPartBody>
        <w:p w:rsidR="008501A4" w:rsidRDefault="008501A4" w:rsidP="008501A4">
          <w:pPr>
            <w:pStyle w:val="4FBA3515DCFC427D8E2ACCC89798E6D92"/>
          </w:pPr>
          <w:r w:rsidRPr="008E6D5A">
            <w:rPr>
              <w:rStyle w:val="PlaceholderText"/>
            </w:rPr>
            <w:t>Choose an item.</w:t>
          </w:r>
        </w:p>
      </w:docPartBody>
    </w:docPart>
    <w:docPart>
      <w:docPartPr>
        <w:name w:val="8E2E08853D4B47CF8DBE6B8EB86FE3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EE8173-FE6A-454D-B670-B6EDAC03C1FE}"/>
      </w:docPartPr>
      <w:docPartBody>
        <w:p w:rsidR="008501A4" w:rsidRDefault="008501A4" w:rsidP="008501A4">
          <w:pPr>
            <w:pStyle w:val="8E2E08853D4B47CF8DBE6B8EB86FE3BB2"/>
          </w:pPr>
          <w:r w:rsidRPr="008E6D5A">
            <w:rPr>
              <w:rStyle w:val="PlaceholderText"/>
            </w:rPr>
            <w:t xml:space="preserve">Click or tap to enter </w:t>
          </w:r>
          <w:r>
            <w:rPr>
              <w:rStyle w:val="PlaceholderText"/>
            </w:rPr>
            <w:t>a price</w:t>
          </w:r>
          <w:r w:rsidRPr="008E6D5A">
            <w:rPr>
              <w:rStyle w:val="PlaceholderText"/>
            </w:rPr>
            <w:t>.</w:t>
          </w:r>
        </w:p>
      </w:docPartBody>
    </w:docPart>
    <w:docPart>
      <w:docPartPr>
        <w:name w:val="0323FCBF81054541AE500449DB7114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C66071-3086-4836-B261-822E9969DAC3}"/>
      </w:docPartPr>
      <w:docPartBody>
        <w:p w:rsidR="008501A4" w:rsidRDefault="008501A4" w:rsidP="008501A4">
          <w:pPr>
            <w:pStyle w:val="0323FCBF81054541AE500449DB7114D82"/>
          </w:pPr>
          <w:r w:rsidRPr="008E6D5A">
            <w:rPr>
              <w:rStyle w:val="PlaceholderText"/>
            </w:rPr>
            <w:t>Choose an item.</w:t>
          </w:r>
        </w:p>
      </w:docPartBody>
    </w:docPart>
    <w:docPart>
      <w:docPartPr>
        <w:name w:val="F10A3BB2C1B8445CA7626F1F2D21E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1FE6EE-D3A4-4D58-A9DB-40DFCC2FC7DE}"/>
      </w:docPartPr>
      <w:docPartBody>
        <w:p w:rsidR="008501A4" w:rsidRDefault="008501A4" w:rsidP="008501A4">
          <w:pPr>
            <w:pStyle w:val="F10A3BB2C1B8445CA7626F1F2D21E4352"/>
          </w:pPr>
          <w:r w:rsidRPr="008E6D5A">
            <w:rPr>
              <w:rStyle w:val="PlaceholderText"/>
            </w:rPr>
            <w:t>Choose an item.</w:t>
          </w:r>
        </w:p>
      </w:docPartBody>
    </w:docPart>
    <w:docPart>
      <w:docPartPr>
        <w:name w:val="C2018A4F902A43188B904DE29DF4FE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5FCBE-4A65-4C23-AC19-A356CB551296}"/>
      </w:docPartPr>
      <w:docPartBody>
        <w:p w:rsidR="008501A4" w:rsidRDefault="008501A4" w:rsidP="008501A4">
          <w:pPr>
            <w:pStyle w:val="C2018A4F902A43188B904DE29DF4FE1F2"/>
          </w:pPr>
          <w:r w:rsidRPr="008E6D5A">
            <w:rPr>
              <w:rStyle w:val="PlaceholderText"/>
            </w:rPr>
            <w:t>Choose an item.</w:t>
          </w:r>
        </w:p>
      </w:docPartBody>
    </w:docPart>
    <w:docPart>
      <w:docPartPr>
        <w:name w:val="47831AF71D81421E9D6108F6F5AE1E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170492-7A85-412D-9FA9-9C3C56B9CE38}"/>
      </w:docPartPr>
      <w:docPartBody>
        <w:p w:rsidR="008501A4" w:rsidRDefault="008501A4" w:rsidP="008501A4">
          <w:pPr>
            <w:pStyle w:val="47831AF71D81421E9D6108F6F5AE1E1F2"/>
          </w:pPr>
          <w:r w:rsidRPr="008E6D5A">
            <w:rPr>
              <w:rStyle w:val="PlaceholderText"/>
            </w:rPr>
            <w:t>Choose an item.</w:t>
          </w:r>
        </w:p>
      </w:docPartBody>
    </w:docPart>
    <w:docPart>
      <w:docPartPr>
        <w:name w:val="F5E4C07F805E476BBBDC56131A81D1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AEF5FF-A0F1-4A2D-A219-D41A829A320B}"/>
      </w:docPartPr>
      <w:docPartBody>
        <w:p w:rsidR="008501A4" w:rsidRDefault="008501A4" w:rsidP="008501A4">
          <w:pPr>
            <w:pStyle w:val="F5E4C07F805E476BBBDC56131A81D1462"/>
          </w:pPr>
          <w:r w:rsidRPr="008E6D5A">
            <w:rPr>
              <w:rStyle w:val="PlaceholderText"/>
            </w:rPr>
            <w:t>Choose an item.</w:t>
          </w:r>
        </w:p>
      </w:docPartBody>
    </w:docPart>
    <w:docPart>
      <w:docPartPr>
        <w:name w:val="1B1283AED11F4B7E8A6C33DE3B062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141D42-043A-4F9D-A342-00CCD5DD876A}"/>
      </w:docPartPr>
      <w:docPartBody>
        <w:p w:rsidR="008501A4" w:rsidRDefault="008501A4" w:rsidP="008501A4">
          <w:pPr>
            <w:pStyle w:val="1B1283AED11F4B7E8A6C33DE3B062EB32"/>
          </w:pPr>
          <w:r w:rsidRPr="008E6D5A">
            <w:rPr>
              <w:rStyle w:val="PlaceholderText"/>
            </w:rPr>
            <w:t>Choose an item.</w:t>
          </w:r>
        </w:p>
      </w:docPartBody>
    </w:docPart>
    <w:docPart>
      <w:docPartPr>
        <w:name w:val="76C78EEFD8574AE0B8962FAE70C3CA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50183F-C20A-42BD-9F3B-060FF4F03F7C}"/>
      </w:docPartPr>
      <w:docPartBody>
        <w:p w:rsidR="008501A4" w:rsidRDefault="008501A4" w:rsidP="008501A4">
          <w:pPr>
            <w:pStyle w:val="76C78EEFD8574AE0B8962FAE70C3CA9E2"/>
          </w:pPr>
          <w:r w:rsidRPr="008E6D5A">
            <w:rPr>
              <w:rStyle w:val="PlaceholderText"/>
            </w:rPr>
            <w:t>Choose an item.</w:t>
          </w:r>
        </w:p>
      </w:docPartBody>
    </w:docPart>
    <w:docPart>
      <w:docPartPr>
        <w:name w:val="347CFA3AC9F941898D080F09114B79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9476CF-A20B-43DA-AF68-D371E2811943}"/>
      </w:docPartPr>
      <w:docPartBody>
        <w:p w:rsidR="008501A4" w:rsidRDefault="008501A4" w:rsidP="008501A4">
          <w:pPr>
            <w:pStyle w:val="347CFA3AC9F941898D080F09114B79952"/>
          </w:pPr>
          <w:r w:rsidRPr="008E6D5A">
            <w:rPr>
              <w:rStyle w:val="PlaceholderText"/>
            </w:rPr>
            <w:t>Choose an item.</w:t>
          </w:r>
        </w:p>
      </w:docPartBody>
    </w:docPart>
    <w:docPart>
      <w:docPartPr>
        <w:name w:val="0F5D8FC2665D4F259FD3BC3CE2BFF3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D8F9D9-FEE0-4C34-841A-2F74CC106628}"/>
      </w:docPartPr>
      <w:docPartBody>
        <w:p w:rsidR="008501A4" w:rsidRDefault="008501A4" w:rsidP="008501A4">
          <w:pPr>
            <w:pStyle w:val="0F5D8FC2665D4F259FD3BC3CE2BFF3AA2"/>
          </w:pPr>
          <w:r w:rsidRPr="008E6D5A">
            <w:rPr>
              <w:rStyle w:val="PlaceholderText"/>
            </w:rPr>
            <w:t>Choose an item.</w:t>
          </w:r>
        </w:p>
      </w:docPartBody>
    </w:docPart>
    <w:docPart>
      <w:docPartPr>
        <w:name w:val="9AF578CA4704488DB7D6076E5AE8B6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75B535-E8FE-4254-889A-A9415853B2EB}"/>
      </w:docPartPr>
      <w:docPartBody>
        <w:p w:rsidR="008501A4" w:rsidRDefault="008501A4" w:rsidP="008501A4">
          <w:pPr>
            <w:pStyle w:val="9AF578CA4704488DB7D6076E5AE8B66A2"/>
          </w:pPr>
          <w:r w:rsidRPr="008E6D5A">
            <w:rPr>
              <w:rStyle w:val="PlaceholderText"/>
            </w:rPr>
            <w:t xml:space="preserve">Click or tap to enter </w:t>
          </w:r>
          <w:r>
            <w:rPr>
              <w:rStyle w:val="PlaceholderText"/>
            </w:rPr>
            <w:t>a price</w:t>
          </w:r>
          <w:r w:rsidRPr="008E6D5A">
            <w:rPr>
              <w:rStyle w:val="PlaceholderText"/>
            </w:rPr>
            <w:t>.</w:t>
          </w:r>
        </w:p>
      </w:docPartBody>
    </w:docPart>
    <w:docPart>
      <w:docPartPr>
        <w:name w:val="88024279D82046578C95B56935B113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088660-0C5C-4D91-A225-296E7B22E47B}"/>
      </w:docPartPr>
      <w:docPartBody>
        <w:p w:rsidR="008501A4" w:rsidRDefault="008501A4" w:rsidP="008501A4">
          <w:pPr>
            <w:pStyle w:val="88024279D82046578C95B56935B113532"/>
          </w:pPr>
          <w:r w:rsidRPr="008E6D5A">
            <w:rPr>
              <w:rStyle w:val="PlaceholderText"/>
            </w:rPr>
            <w:t>Choose an item.</w:t>
          </w:r>
        </w:p>
      </w:docPartBody>
    </w:docPart>
    <w:docPart>
      <w:docPartPr>
        <w:name w:val="E2FE4C0D21BA46868A1EC2A26D1D9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806687-BB3F-4CD5-AA6A-48A7D8E4750A}"/>
      </w:docPartPr>
      <w:docPartBody>
        <w:p w:rsidR="008501A4" w:rsidRDefault="008501A4" w:rsidP="008501A4">
          <w:pPr>
            <w:pStyle w:val="E2FE4C0D21BA46868A1EC2A26D1D97FE2"/>
          </w:pPr>
          <w:r w:rsidRPr="008E6D5A">
            <w:rPr>
              <w:rStyle w:val="PlaceholderText"/>
            </w:rPr>
            <w:t>Choose an item.</w:t>
          </w:r>
        </w:p>
      </w:docPartBody>
    </w:docPart>
    <w:docPart>
      <w:docPartPr>
        <w:name w:val="52B0E7669BCD4D75B2D7E3F646E6ED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FB52EE-650A-49F9-ABBF-CF16DDF2AA48}"/>
      </w:docPartPr>
      <w:docPartBody>
        <w:p w:rsidR="008501A4" w:rsidRDefault="008501A4" w:rsidP="008501A4">
          <w:pPr>
            <w:pStyle w:val="52B0E7669BCD4D75B2D7E3F646E6ED582"/>
          </w:pPr>
          <w:r w:rsidRPr="008E6D5A">
            <w:rPr>
              <w:rStyle w:val="PlaceholderText"/>
            </w:rPr>
            <w:t>Choose an item.</w:t>
          </w:r>
        </w:p>
      </w:docPartBody>
    </w:docPart>
    <w:docPart>
      <w:docPartPr>
        <w:name w:val="9A148CB6527346B19122B2AEED4D61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2FA0-9E54-451E-AC13-29D9B9E9A3DE}"/>
      </w:docPartPr>
      <w:docPartBody>
        <w:p w:rsidR="008501A4" w:rsidRDefault="008501A4" w:rsidP="008501A4">
          <w:pPr>
            <w:pStyle w:val="9A148CB6527346B19122B2AEED4D61B02"/>
          </w:pPr>
          <w:r w:rsidRPr="008E6D5A">
            <w:rPr>
              <w:rStyle w:val="PlaceholderText"/>
            </w:rPr>
            <w:t>Choose an item.</w:t>
          </w:r>
        </w:p>
      </w:docPartBody>
    </w:docPart>
    <w:docPart>
      <w:docPartPr>
        <w:name w:val="D550F7190BF44EA8A395BD72973663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DD168F-4F2C-49BE-B4BB-471D7D9AFA5E}"/>
      </w:docPartPr>
      <w:docPartBody>
        <w:p w:rsidR="008501A4" w:rsidRDefault="008501A4" w:rsidP="008501A4">
          <w:pPr>
            <w:pStyle w:val="D550F7190BF44EA8A395BD72973663752"/>
          </w:pPr>
          <w:r w:rsidRPr="008E6D5A">
            <w:rPr>
              <w:rStyle w:val="PlaceholderText"/>
            </w:rPr>
            <w:t>Choose an item.</w:t>
          </w:r>
        </w:p>
      </w:docPartBody>
    </w:docPart>
    <w:docPart>
      <w:docPartPr>
        <w:name w:val="B8CF695C215D42DCB1487888367FAA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6800AC-90CF-4354-94F0-A9A09334C1A9}"/>
      </w:docPartPr>
      <w:docPartBody>
        <w:p w:rsidR="008501A4" w:rsidRDefault="008501A4" w:rsidP="008501A4">
          <w:pPr>
            <w:pStyle w:val="B8CF695C215D42DCB1487888367FAAB72"/>
          </w:pPr>
          <w:r w:rsidRPr="008E6D5A">
            <w:rPr>
              <w:rStyle w:val="PlaceholderText"/>
            </w:rPr>
            <w:t>Choose an item.</w:t>
          </w:r>
        </w:p>
      </w:docPartBody>
    </w:docPart>
    <w:docPart>
      <w:docPartPr>
        <w:name w:val="AB0FD29E7B2D484E8851D690A9DEED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5D6366-0F7F-49A8-9BA2-706BE6179215}"/>
      </w:docPartPr>
      <w:docPartBody>
        <w:p w:rsidR="008501A4" w:rsidRDefault="008501A4" w:rsidP="008501A4">
          <w:pPr>
            <w:pStyle w:val="AB0FD29E7B2D484E8851D690A9DEED5A2"/>
          </w:pPr>
          <w:r w:rsidRPr="008E6D5A">
            <w:rPr>
              <w:rStyle w:val="PlaceholderText"/>
            </w:rPr>
            <w:t>Choose an item.</w:t>
          </w:r>
        </w:p>
      </w:docPartBody>
    </w:docPart>
    <w:docPart>
      <w:docPartPr>
        <w:name w:val="37A62E09B9A1414F98A6E86D0952C1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346C6D-31E1-42AC-AF21-F1B67403B9F9}"/>
      </w:docPartPr>
      <w:docPartBody>
        <w:p w:rsidR="008501A4" w:rsidRDefault="008501A4" w:rsidP="008501A4">
          <w:pPr>
            <w:pStyle w:val="37A62E09B9A1414F98A6E86D0952C12D2"/>
          </w:pPr>
          <w:r w:rsidRPr="008E6D5A">
            <w:rPr>
              <w:rStyle w:val="PlaceholderText"/>
            </w:rPr>
            <w:t>Choose an item.</w:t>
          </w:r>
        </w:p>
      </w:docPartBody>
    </w:docPart>
    <w:docPart>
      <w:docPartPr>
        <w:name w:val="BD5456543D0643BCBD9DD68C1C7332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62FCDF-7A73-400D-B5FE-503022BC4F5D}"/>
      </w:docPartPr>
      <w:docPartBody>
        <w:p w:rsidR="008501A4" w:rsidRDefault="008501A4" w:rsidP="008501A4">
          <w:pPr>
            <w:pStyle w:val="BD5456543D0643BCBD9DD68C1C73322B2"/>
          </w:pPr>
          <w:r w:rsidRPr="008E6D5A">
            <w:rPr>
              <w:rStyle w:val="PlaceholderText"/>
            </w:rPr>
            <w:t>Choose an item.</w:t>
          </w:r>
        </w:p>
      </w:docPartBody>
    </w:docPart>
    <w:docPart>
      <w:docPartPr>
        <w:name w:val="56A9F901D34A44D1ABF7D1FD6C393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F76981-7DD9-4498-838E-6577FCF3024A}"/>
      </w:docPartPr>
      <w:docPartBody>
        <w:p w:rsidR="008501A4" w:rsidRDefault="008501A4" w:rsidP="008501A4">
          <w:pPr>
            <w:pStyle w:val="56A9F901D34A44D1ABF7D1FD6C3938121"/>
          </w:pPr>
          <w:r w:rsidRPr="008E6D5A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C72"/>
    <w:rsid w:val="0015339B"/>
    <w:rsid w:val="0020576B"/>
    <w:rsid w:val="004B077F"/>
    <w:rsid w:val="005A635B"/>
    <w:rsid w:val="00677C72"/>
    <w:rsid w:val="008501A4"/>
    <w:rsid w:val="00A322EA"/>
    <w:rsid w:val="00B96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7C72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501A4"/>
    <w:rPr>
      <w:color w:val="808080"/>
    </w:rPr>
  </w:style>
  <w:style w:type="paragraph" w:customStyle="1" w:styleId="039C1BA48DB1450D9481B4301FA8A26F">
    <w:name w:val="039C1BA48DB1450D9481B4301FA8A26F"/>
    <w:rsid w:val="00677C72"/>
  </w:style>
  <w:style w:type="paragraph" w:customStyle="1" w:styleId="2BA0DA910F0E4FA58ABDBD071270FA00">
    <w:name w:val="2BA0DA910F0E4FA58ABDBD071270FA00"/>
    <w:rsid w:val="00677C72"/>
  </w:style>
  <w:style w:type="paragraph" w:customStyle="1" w:styleId="287CD662DDA24AFE9CC80BCD060E4F45">
    <w:name w:val="287CD662DDA24AFE9CC80BCD060E4F45"/>
    <w:rsid w:val="00677C72"/>
  </w:style>
  <w:style w:type="paragraph" w:customStyle="1" w:styleId="7377BE740BD942C0B63CD11C39700506">
    <w:name w:val="7377BE740BD942C0B63CD11C39700506"/>
    <w:rsid w:val="00677C72"/>
  </w:style>
  <w:style w:type="paragraph" w:customStyle="1" w:styleId="D130303B35A7417BA78FA154CFF8388C">
    <w:name w:val="D130303B35A7417BA78FA154CFF8388C"/>
    <w:rsid w:val="00677C72"/>
  </w:style>
  <w:style w:type="paragraph" w:customStyle="1" w:styleId="8458DA47617249C4A9F32FDBAD65182C">
    <w:name w:val="8458DA47617249C4A9F32FDBAD65182C"/>
    <w:rsid w:val="00677C72"/>
  </w:style>
  <w:style w:type="paragraph" w:customStyle="1" w:styleId="44221B6A9CAE47138C74097A2D6F209E">
    <w:name w:val="44221B6A9CAE47138C74097A2D6F209E"/>
    <w:rsid w:val="00677C72"/>
  </w:style>
  <w:style w:type="paragraph" w:customStyle="1" w:styleId="49EDE1D76F634715A9CCC8C48908D7D5">
    <w:name w:val="49EDE1D76F634715A9CCC8C48908D7D5"/>
    <w:rsid w:val="00A322EA"/>
  </w:style>
  <w:style w:type="paragraph" w:customStyle="1" w:styleId="C543030E144A453C957AFC5BF9A97BE6">
    <w:name w:val="C543030E144A453C957AFC5BF9A97BE6"/>
    <w:rsid w:val="00A322EA"/>
  </w:style>
  <w:style w:type="paragraph" w:customStyle="1" w:styleId="7C087C950341477B91CAC6F0CF8C8137">
    <w:name w:val="7C087C950341477B91CAC6F0CF8C8137"/>
    <w:rsid w:val="00A322EA"/>
  </w:style>
  <w:style w:type="paragraph" w:customStyle="1" w:styleId="0351B3530B51448F8EF18B6BFA8A5A8C">
    <w:name w:val="0351B3530B51448F8EF18B6BFA8A5A8C"/>
    <w:rsid w:val="00A322EA"/>
  </w:style>
  <w:style w:type="paragraph" w:customStyle="1" w:styleId="186479CC424147719196FA449661504B">
    <w:name w:val="186479CC424147719196FA449661504B"/>
    <w:rsid w:val="00A322EA"/>
    <w:rPr>
      <w:rFonts w:eastAsiaTheme="minorHAnsi"/>
      <w:lang w:eastAsia="en-US"/>
    </w:rPr>
  </w:style>
  <w:style w:type="paragraph" w:customStyle="1" w:styleId="9BB3914C512C4B6180D189D82E22466C">
    <w:name w:val="9BB3914C512C4B6180D189D82E22466C"/>
    <w:rsid w:val="00A322EA"/>
    <w:rPr>
      <w:rFonts w:eastAsiaTheme="minorHAnsi"/>
      <w:lang w:eastAsia="en-US"/>
    </w:rPr>
  </w:style>
  <w:style w:type="paragraph" w:customStyle="1" w:styleId="49EDE1D76F634715A9CCC8C48908D7D51">
    <w:name w:val="49EDE1D76F634715A9CCC8C48908D7D51"/>
    <w:rsid w:val="00A322EA"/>
    <w:rPr>
      <w:rFonts w:eastAsiaTheme="minorHAnsi"/>
      <w:lang w:eastAsia="en-US"/>
    </w:rPr>
  </w:style>
  <w:style w:type="paragraph" w:customStyle="1" w:styleId="7C087C950341477B91CAC6F0CF8C81371">
    <w:name w:val="7C087C950341477B91CAC6F0CF8C81371"/>
    <w:rsid w:val="00A322EA"/>
    <w:rPr>
      <w:rFonts w:eastAsiaTheme="minorHAnsi"/>
      <w:lang w:eastAsia="en-US"/>
    </w:rPr>
  </w:style>
  <w:style w:type="paragraph" w:customStyle="1" w:styleId="0351B3530B51448F8EF18B6BFA8A5A8C1">
    <w:name w:val="0351B3530B51448F8EF18B6BFA8A5A8C1"/>
    <w:rsid w:val="00A322EA"/>
    <w:rPr>
      <w:rFonts w:eastAsiaTheme="minorHAnsi"/>
      <w:lang w:eastAsia="en-US"/>
    </w:rPr>
  </w:style>
  <w:style w:type="paragraph" w:customStyle="1" w:styleId="94B9296AE4CD440AA5004B312EF69225">
    <w:name w:val="94B9296AE4CD440AA5004B312EF69225"/>
    <w:rsid w:val="00A322EA"/>
    <w:rPr>
      <w:rFonts w:eastAsiaTheme="minorHAnsi"/>
      <w:lang w:eastAsia="en-US"/>
    </w:rPr>
  </w:style>
  <w:style w:type="paragraph" w:customStyle="1" w:styleId="4310E818ECCA4D34BCB7EF4950C972B5">
    <w:name w:val="4310E818ECCA4D34BCB7EF4950C972B5"/>
    <w:rsid w:val="00A322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4089A0E2F3FF45C7996EB9A662FC7B61">
    <w:name w:val="4089A0E2F3FF45C7996EB9A662FC7B61"/>
    <w:rsid w:val="00A322EA"/>
    <w:rPr>
      <w:rFonts w:eastAsiaTheme="minorHAnsi"/>
      <w:lang w:eastAsia="en-US"/>
    </w:rPr>
  </w:style>
  <w:style w:type="paragraph" w:customStyle="1" w:styleId="854DA8623C1249B4B081E4504C6EEA95">
    <w:name w:val="854DA8623C1249B4B081E4504C6EEA95"/>
    <w:rsid w:val="00A322EA"/>
    <w:rPr>
      <w:rFonts w:eastAsiaTheme="minorHAnsi"/>
      <w:lang w:eastAsia="en-US"/>
    </w:rPr>
  </w:style>
  <w:style w:type="paragraph" w:customStyle="1" w:styleId="99D09669196A4800BCBBC7DFD88AEDAA">
    <w:name w:val="99D09669196A4800BCBBC7DFD88AEDAA"/>
    <w:rsid w:val="00A322EA"/>
    <w:rPr>
      <w:rFonts w:eastAsiaTheme="minorHAnsi"/>
      <w:lang w:eastAsia="en-US"/>
    </w:rPr>
  </w:style>
  <w:style w:type="paragraph" w:customStyle="1" w:styleId="039C1BA48DB1450D9481B4301FA8A26F1">
    <w:name w:val="039C1BA48DB1450D9481B4301FA8A26F1"/>
    <w:rsid w:val="00A322EA"/>
    <w:rPr>
      <w:rFonts w:eastAsiaTheme="minorHAnsi"/>
      <w:lang w:eastAsia="en-US"/>
    </w:rPr>
  </w:style>
  <w:style w:type="paragraph" w:customStyle="1" w:styleId="287CD662DDA24AFE9CC80BCD060E4F451">
    <w:name w:val="287CD662DDA24AFE9CC80BCD060E4F451"/>
    <w:rsid w:val="00A322EA"/>
    <w:rPr>
      <w:rFonts w:eastAsiaTheme="minorHAnsi"/>
      <w:lang w:eastAsia="en-US"/>
    </w:rPr>
  </w:style>
  <w:style w:type="paragraph" w:customStyle="1" w:styleId="8DCA581FA7764CA1ADADE1C68C219368">
    <w:name w:val="8DCA581FA7764CA1ADADE1C68C219368"/>
    <w:rsid w:val="00A322EA"/>
    <w:rPr>
      <w:rFonts w:eastAsiaTheme="minorHAnsi"/>
      <w:lang w:eastAsia="en-US"/>
    </w:rPr>
  </w:style>
  <w:style w:type="paragraph" w:customStyle="1" w:styleId="D130303B35A7417BA78FA154CFF8388C1">
    <w:name w:val="D130303B35A7417BA78FA154CFF8388C1"/>
    <w:rsid w:val="00A322EA"/>
    <w:rPr>
      <w:rFonts w:eastAsiaTheme="minorHAnsi"/>
      <w:lang w:eastAsia="en-US"/>
    </w:rPr>
  </w:style>
  <w:style w:type="paragraph" w:customStyle="1" w:styleId="8458DA47617249C4A9F32FDBAD65182C1">
    <w:name w:val="8458DA47617249C4A9F32FDBAD65182C1"/>
    <w:rsid w:val="00A322EA"/>
    <w:rPr>
      <w:rFonts w:eastAsiaTheme="minorHAnsi"/>
      <w:lang w:eastAsia="en-US"/>
    </w:rPr>
  </w:style>
  <w:style w:type="paragraph" w:customStyle="1" w:styleId="44221B6A9CAE47138C74097A2D6F209E1">
    <w:name w:val="44221B6A9CAE47138C74097A2D6F209E1"/>
    <w:rsid w:val="00A322EA"/>
    <w:rPr>
      <w:rFonts w:eastAsiaTheme="minorHAnsi"/>
      <w:lang w:eastAsia="en-US"/>
    </w:rPr>
  </w:style>
  <w:style w:type="paragraph" w:customStyle="1" w:styleId="D68BCAC622224C98ABE3765DB25D7043">
    <w:name w:val="D68BCAC622224C98ABE3765DB25D7043"/>
    <w:rsid w:val="00A322EA"/>
    <w:rPr>
      <w:rFonts w:eastAsiaTheme="minorHAnsi"/>
      <w:lang w:eastAsia="en-US"/>
    </w:rPr>
  </w:style>
  <w:style w:type="paragraph" w:customStyle="1" w:styleId="B60056CB8F094B56894D324C0A4A1267">
    <w:name w:val="B60056CB8F094B56894D324C0A4A1267"/>
    <w:rsid w:val="00A322EA"/>
    <w:rPr>
      <w:rFonts w:eastAsiaTheme="minorHAnsi"/>
      <w:lang w:eastAsia="en-US"/>
    </w:rPr>
  </w:style>
  <w:style w:type="paragraph" w:customStyle="1" w:styleId="DD45E585BA8D4ABEA263FF5B83D375CF">
    <w:name w:val="DD45E585BA8D4ABEA263FF5B83D375CF"/>
    <w:rsid w:val="00A322EA"/>
    <w:rPr>
      <w:rFonts w:eastAsiaTheme="minorHAnsi"/>
      <w:lang w:eastAsia="en-US"/>
    </w:rPr>
  </w:style>
  <w:style w:type="paragraph" w:customStyle="1" w:styleId="4BEA678DFF9B458B84E7B9E72550CC5B">
    <w:name w:val="4BEA678DFF9B458B84E7B9E72550CC5B"/>
    <w:rsid w:val="00A322EA"/>
    <w:rPr>
      <w:rFonts w:eastAsiaTheme="minorHAnsi"/>
      <w:lang w:eastAsia="en-US"/>
    </w:rPr>
  </w:style>
  <w:style w:type="paragraph" w:customStyle="1" w:styleId="5D9BD96735FA4D1BB27820A503D635BB">
    <w:name w:val="5D9BD96735FA4D1BB27820A503D635BB"/>
    <w:rsid w:val="00A322EA"/>
    <w:rPr>
      <w:rFonts w:eastAsiaTheme="minorHAnsi"/>
      <w:lang w:eastAsia="en-US"/>
    </w:rPr>
  </w:style>
  <w:style w:type="paragraph" w:customStyle="1" w:styleId="98D38B1D08D347A1AE8B085DE3C7B262">
    <w:name w:val="98D38B1D08D347A1AE8B085DE3C7B262"/>
    <w:rsid w:val="00A322EA"/>
    <w:rPr>
      <w:rFonts w:eastAsiaTheme="minorHAnsi"/>
      <w:lang w:eastAsia="en-US"/>
    </w:rPr>
  </w:style>
  <w:style w:type="paragraph" w:customStyle="1" w:styleId="186479CC424147719196FA449661504B1">
    <w:name w:val="186479CC424147719196FA449661504B1"/>
    <w:rsid w:val="00A322EA"/>
    <w:rPr>
      <w:rFonts w:eastAsiaTheme="minorHAnsi"/>
      <w:lang w:eastAsia="en-US"/>
    </w:rPr>
  </w:style>
  <w:style w:type="paragraph" w:customStyle="1" w:styleId="9BB3914C512C4B6180D189D82E22466C1">
    <w:name w:val="9BB3914C512C4B6180D189D82E22466C1"/>
    <w:rsid w:val="00A322EA"/>
    <w:rPr>
      <w:rFonts w:eastAsiaTheme="minorHAnsi"/>
      <w:lang w:eastAsia="en-US"/>
    </w:rPr>
  </w:style>
  <w:style w:type="paragraph" w:customStyle="1" w:styleId="49EDE1D76F634715A9CCC8C48908D7D52">
    <w:name w:val="49EDE1D76F634715A9CCC8C48908D7D52"/>
    <w:rsid w:val="00A322EA"/>
    <w:rPr>
      <w:rFonts w:eastAsiaTheme="minorHAnsi"/>
      <w:lang w:eastAsia="en-US"/>
    </w:rPr>
  </w:style>
  <w:style w:type="paragraph" w:customStyle="1" w:styleId="7C087C950341477B91CAC6F0CF8C81372">
    <w:name w:val="7C087C950341477B91CAC6F0CF8C81372"/>
    <w:rsid w:val="00A322EA"/>
    <w:rPr>
      <w:rFonts w:eastAsiaTheme="minorHAnsi"/>
      <w:lang w:eastAsia="en-US"/>
    </w:rPr>
  </w:style>
  <w:style w:type="paragraph" w:customStyle="1" w:styleId="0351B3530B51448F8EF18B6BFA8A5A8C2">
    <w:name w:val="0351B3530B51448F8EF18B6BFA8A5A8C2"/>
    <w:rsid w:val="00A322EA"/>
    <w:rPr>
      <w:rFonts w:eastAsiaTheme="minorHAnsi"/>
      <w:lang w:eastAsia="en-US"/>
    </w:rPr>
  </w:style>
  <w:style w:type="paragraph" w:customStyle="1" w:styleId="94B9296AE4CD440AA5004B312EF692251">
    <w:name w:val="94B9296AE4CD440AA5004B312EF692251"/>
    <w:rsid w:val="00A322EA"/>
    <w:rPr>
      <w:rFonts w:eastAsiaTheme="minorHAnsi"/>
      <w:lang w:eastAsia="en-US"/>
    </w:rPr>
  </w:style>
  <w:style w:type="paragraph" w:customStyle="1" w:styleId="4310E818ECCA4D34BCB7EF4950C972B51">
    <w:name w:val="4310E818ECCA4D34BCB7EF4950C972B51"/>
    <w:rsid w:val="00A322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4089A0E2F3FF45C7996EB9A662FC7B611">
    <w:name w:val="4089A0E2F3FF45C7996EB9A662FC7B611"/>
    <w:rsid w:val="00A322EA"/>
    <w:rPr>
      <w:rFonts w:eastAsiaTheme="minorHAnsi"/>
      <w:lang w:eastAsia="en-US"/>
    </w:rPr>
  </w:style>
  <w:style w:type="paragraph" w:customStyle="1" w:styleId="854DA8623C1249B4B081E4504C6EEA951">
    <w:name w:val="854DA8623C1249B4B081E4504C6EEA951"/>
    <w:rsid w:val="00A322EA"/>
    <w:rPr>
      <w:rFonts w:eastAsiaTheme="minorHAnsi"/>
      <w:lang w:eastAsia="en-US"/>
    </w:rPr>
  </w:style>
  <w:style w:type="paragraph" w:customStyle="1" w:styleId="99D09669196A4800BCBBC7DFD88AEDAA1">
    <w:name w:val="99D09669196A4800BCBBC7DFD88AEDAA1"/>
    <w:rsid w:val="00A322EA"/>
    <w:rPr>
      <w:rFonts w:eastAsiaTheme="minorHAnsi"/>
      <w:lang w:eastAsia="en-US"/>
    </w:rPr>
  </w:style>
  <w:style w:type="paragraph" w:customStyle="1" w:styleId="039C1BA48DB1450D9481B4301FA8A26F2">
    <w:name w:val="039C1BA48DB1450D9481B4301FA8A26F2"/>
    <w:rsid w:val="00A322EA"/>
    <w:rPr>
      <w:rFonts w:eastAsiaTheme="minorHAnsi"/>
      <w:lang w:eastAsia="en-US"/>
    </w:rPr>
  </w:style>
  <w:style w:type="paragraph" w:customStyle="1" w:styleId="287CD662DDA24AFE9CC80BCD060E4F452">
    <w:name w:val="287CD662DDA24AFE9CC80BCD060E4F452"/>
    <w:rsid w:val="00A322EA"/>
    <w:rPr>
      <w:rFonts w:eastAsiaTheme="minorHAnsi"/>
      <w:lang w:eastAsia="en-US"/>
    </w:rPr>
  </w:style>
  <w:style w:type="paragraph" w:customStyle="1" w:styleId="8DCA581FA7764CA1ADADE1C68C2193681">
    <w:name w:val="8DCA581FA7764CA1ADADE1C68C2193681"/>
    <w:rsid w:val="00A322EA"/>
    <w:rPr>
      <w:rFonts w:eastAsiaTheme="minorHAnsi"/>
      <w:lang w:eastAsia="en-US"/>
    </w:rPr>
  </w:style>
  <w:style w:type="paragraph" w:customStyle="1" w:styleId="D130303B35A7417BA78FA154CFF8388C2">
    <w:name w:val="D130303B35A7417BA78FA154CFF8388C2"/>
    <w:rsid w:val="00A322EA"/>
    <w:rPr>
      <w:rFonts w:eastAsiaTheme="minorHAnsi"/>
      <w:lang w:eastAsia="en-US"/>
    </w:rPr>
  </w:style>
  <w:style w:type="paragraph" w:customStyle="1" w:styleId="8458DA47617249C4A9F32FDBAD65182C2">
    <w:name w:val="8458DA47617249C4A9F32FDBAD65182C2"/>
    <w:rsid w:val="00A322EA"/>
    <w:rPr>
      <w:rFonts w:eastAsiaTheme="minorHAnsi"/>
      <w:lang w:eastAsia="en-US"/>
    </w:rPr>
  </w:style>
  <w:style w:type="paragraph" w:customStyle="1" w:styleId="44221B6A9CAE47138C74097A2D6F209E2">
    <w:name w:val="44221B6A9CAE47138C74097A2D6F209E2"/>
    <w:rsid w:val="00A322EA"/>
    <w:rPr>
      <w:rFonts w:eastAsiaTheme="minorHAnsi"/>
      <w:lang w:eastAsia="en-US"/>
    </w:rPr>
  </w:style>
  <w:style w:type="paragraph" w:customStyle="1" w:styleId="D68BCAC622224C98ABE3765DB25D70431">
    <w:name w:val="D68BCAC622224C98ABE3765DB25D70431"/>
    <w:rsid w:val="00A322EA"/>
    <w:rPr>
      <w:rFonts w:eastAsiaTheme="minorHAnsi"/>
      <w:lang w:eastAsia="en-US"/>
    </w:rPr>
  </w:style>
  <w:style w:type="paragraph" w:customStyle="1" w:styleId="B60056CB8F094B56894D324C0A4A12671">
    <w:name w:val="B60056CB8F094B56894D324C0A4A12671"/>
    <w:rsid w:val="00A322EA"/>
    <w:rPr>
      <w:rFonts w:eastAsiaTheme="minorHAnsi"/>
      <w:lang w:eastAsia="en-US"/>
    </w:rPr>
  </w:style>
  <w:style w:type="paragraph" w:customStyle="1" w:styleId="DD45E585BA8D4ABEA263FF5B83D375CF1">
    <w:name w:val="DD45E585BA8D4ABEA263FF5B83D375CF1"/>
    <w:rsid w:val="00A322EA"/>
    <w:rPr>
      <w:rFonts w:eastAsiaTheme="minorHAnsi"/>
      <w:lang w:eastAsia="en-US"/>
    </w:rPr>
  </w:style>
  <w:style w:type="paragraph" w:customStyle="1" w:styleId="4BEA678DFF9B458B84E7B9E72550CC5B1">
    <w:name w:val="4BEA678DFF9B458B84E7B9E72550CC5B1"/>
    <w:rsid w:val="00A322EA"/>
    <w:rPr>
      <w:rFonts w:eastAsiaTheme="minorHAnsi"/>
      <w:lang w:eastAsia="en-US"/>
    </w:rPr>
  </w:style>
  <w:style w:type="paragraph" w:customStyle="1" w:styleId="5D9BD96735FA4D1BB27820A503D635BB1">
    <w:name w:val="5D9BD96735FA4D1BB27820A503D635BB1"/>
    <w:rsid w:val="00A322EA"/>
    <w:rPr>
      <w:rFonts w:eastAsiaTheme="minorHAnsi"/>
      <w:lang w:eastAsia="en-US"/>
    </w:rPr>
  </w:style>
  <w:style w:type="paragraph" w:customStyle="1" w:styleId="98D38B1D08D347A1AE8B085DE3C7B2621">
    <w:name w:val="98D38B1D08D347A1AE8B085DE3C7B2621"/>
    <w:rsid w:val="00A322EA"/>
    <w:rPr>
      <w:rFonts w:eastAsiaTheme="minorHAnsi"/>
      <w:lang w:eastAsia="en-US"/>
    </w:rPr>
  </w:style>
  <w:style w:type="paragraph" w:customStyle="1" w:styleId="FF7FE110A4034CC495CFA83CFB676B6E">
    <w:name w:val="FF7FE110A4034CC495CFA83CFB676B6E"/>
    <w:rsid w:val="00A322EA"/>
  </w:style>
  <w:style w:type="paragraph" w:customStyle="1" w:styleId="E209F4CC1D2C4AF68AF1CF7CCFCA2E13">
    <w:name w:val="E209F4CC1D2C4AF68AF1CF7CCFCA2E13"/>
    <w:rsid w:val="00A322EA"/>
  </w:style>
  <w:style w:type="paragraph" w:customStyle="1" w:styleId="807661CF3BAB475297FAB37D9A7EF64B">
    <w:name w:val="807661CF3BAB475297FAB37D9A7EF64B"/>
    <w:rsid w:val="00A322EA"/>
  </w:style>
  <w:style w:type="paragraph" w:customStyle="1" w:styleId="1C151B6975054A8694DDFDF63BE7396D">
    <w:name w:val="1C151B6975054A8694DDFDF63BE7396D"/>
    <w:rsid w:val="00A322EA"/>
  </w:style>
  <w:style w:type="paragraph" w:customStyle="1" w:styleId="E81722880BEE4EA9AC634B3EBBBF0DBF">
    <w:name w:val="E81722880BEE4EA9AC634B3EBBBF0DBF"/>
    <w:rsid w:val="00A322EA"/>
  </w:style>
  <w:style w:type="paragraph" w:customStyle="1" w:styleId="AA4396E1503A4BB7A2E0FA902E1EEBAC">
    <w:name w:val="AA4396E1503A4BB7A2E0FA902E1EEBAC"/>
    <w:rsid w:val="00A322EA"/>
  </w:style>
  <w:style w:type="paragraph" w:customStyle="1" w:styleId="0F8830BD3CFD42538F07E146498F5978">
    <w:name w:val="0F8830BD3CFD42538F07E146498F5978"/>
    <w:rsid w:val="00A322EA"/>
  </w:style>
  <w:style w:type="paragraph" w:customStyle="1" w:styleId="BA160C2182304DDF9E3B1FA483DB6686">
    <w:name w:val="BA160C2182304DDF9E3B1FA483DB6686"/>
    <w:rsid w:val="00A322EA"/>
  </w:style>
  <w:style w:type="paragraph" w:customStyle="1" w:styleId="43067D6003D741E8838405A06D4261AD">
    <w:name w:val="43067D6003D741E8838405A06D4261AD"/>
    <w:rsid w:val="00A322EA"/>
  </w:style>
  <w:style w:type="paragraph" w:customStyle="1" w:styleId="B3051E3834F644018714E801AEC1C1B3">
    <w:name w:val="B3051E3834F644018714E801AEC1C1B3"/>
    <w:rsid w:val="00A322EA"/>
  </w:style>
  <w:style w:type="paragraph" w:customStyle="1" w:styleId="4FBA3515DCFC427D8E2ACCC89798E6D9">
    <w:name w:val="4FBA3515DCFC427D8E2ACCC89798E6D9"/>
    <w:rsid w:val="00A322EA"/>
  </w:style>
  <w:style w:type="paragraph" w:customStyle="1" w:styleId="8E2E08853D4B47CF8DBE6B8EB86FE3BB">
    <w:name w:val="8E2E08853D4B47CF8DBE6B8EB86FE3BB"/>
    <w:rsid w:val="00A322EA"/>
  </w:style>
  <w:style w:type="paragraph" w:customStyle="1" w:styleId="0323FCBF81054541AE500449DB7114D8">
    <w:name w:val="0323FCBF81054541AE500449DB7114D8"/>
    <w:rsid w:val="00A322EA"/>
  </w:style>
  <w:style w:type="paragraph" w:customStyle="1" w:styleId="F10A3BB2C1B8445CA7626F1F2D21E435">
    <w:name w:val="F10A3BB2C1B8445CA7626F1F2D21E435"/>
    <w:rsid w:val="00A322EA"/>
  </w:style>
  <w:style w:type="paragraph" w:customStyle="1" w:styleId="C2018A4F902A43188B904DE29DF4FE1F">
    <w:name w:val="C2018A4F902A43188B904DE29DF4FE1F"/>
    <w:rsid w:val="00A322EA"/>
  </w:style>
  <w:style w:type="paragraph" w:customStyle="1" w:styleId="47831AF71D81421E9D6108F6F5AE1E1F">
    <w:name w:val="47831AF71D81421E9D6108F6F5AE1E1F"/>
    <w:rsid w:val="00A322EA"/>
  </w:style>
  <w:style w:type="paragraph" w:customStyle="1" w:styleId="F5E4C07F805E476BBBDC56131A81D146">
    <w:name w:val="F5E4C07F805E476BBBDC56131A81D146"/>
    <w:rsid w:val="00A322EA"/>
  </w:style>
  <w:style w:type="paragraph" w:customStyle="1" w:styleId="1B1283AED11F4B7E8A6C33DE3B062EB3">
    <w:name w:val="1B1283AED11F4B7E8A6C33DE3B062EB3"/>
    <w:rsid w:val="00A322EA"/>
  </w:style>
  <w:style w:type="paragraph" w:customStyle="1" w:styleId="76C78EEFD8574AE0B8962FAE70C3CA9E">
    <w:name w:val="76C78EEFD8574AE0B8962FAE70C3CA9E"/>
    <w:rsid w:val="00A322EA"/>
  </w:style>
  <w:style w:type="paragraph" w:customStyle="1" w:styleId="347CFA3AC9F941898D080F09114B7995">
    <w:name w:val="347CFA3AC9F941898D080F09114B7995"/>
    <w:rsid w:val="00A322EA"/>
  </w:style>
  <w:style w:type="paragraph" w:customStyle="1" w:styleId="0F5D8FC2665D4F259FD3BC3CE2BFF3AA">
    <w:name w:val="0F5D8FC2665D4F259FD3BC3CE2BFF3AA"/>
    <w:rsid w:val="00A322EA"/>
  </w:style>
  <w:style w:type="paragraph" w:customStyle="1" w:styleId="9AF578CA4704488DB7D6076E5AE8B66A">
    <w:name w:val="9AF578CA4704488DB7D6076E5AE8B66A"/>
    <w:rsid w:val="00A322EA"/>
  </w:style>
  <w:style w:type="paragraph" w:customStyle="1" w:styleId="88024279D82046578C95B56935B11353">
    <w:name w:val="88024279D82046578C95B56935B11353"/>
    <w:rsid w:val="00A322EA"/>
  </w:style>
  <w:style w:type="paragraph" w:customStyle="1" w:styleId="E2FE4C0D21BA46868A1EC2A26D1D97FE">
    <w:name w:val="E2FE4C0D21BA46868A1EC2A26D1D97FE"/>
    <w:rsid w:val="00A322EA"/>
  </w:style>
  <w:style w:type="paragraph" w:customStyle="1" w:styleId="52B0E7669BCD4D75B2D7E3F646E6ED58">
    <w:name w:val="52B0E7669BCD4D75B2D7E3F646E6ED58"/>
    <w:rsid w:val="00A322EA"/>
  </w:style>
  <w:style w:type="paragraph" w:customStyle="1" w:styleId="9A148CB6527346B19122B2AEED4D61B0">
    <w:name w:val="9A148CB6527346B19122B2AEED4D61B0"/>
    <w:rsid w:val="00A322EA"/>
  </w:style>
  <w:style w:type="paragraph" w:customStyle="1" w:styleId="D550F7190BF44EA8A395BD7297366375">
    <w:name w:val="D550F7190BF44EA8A395BD7297366375"/>
    <w:rsid w:val="00A322EA"/>
  </w:style>
  <w:style w:type="paragraph" w:customStyle="1" w:styleId="B8CF695C215D42DCB1487888367FAAB7">
    <w:name w:val="B8CF695C215D42DCB1487888367FAAB7"/>
    <w:rsid w:val="00A322EA"/>
  </w:style>
  <w:style w:type="paragraph" w:customStyle="1" w:styleId="AB0FD29E7B2D484E8851D690A9DEED5A">
    <w:name w:val="AB0FD29E7B2D484E8851D690A9DEED5A"/>
    <w:rsid w:val="00A322EA"/>
  </w:style>
  <w:style w:type="paragraph" w:customStyle="1" w:styleId="37A62E09B9A1414F98A6E86D0952C12D">
    <w:name w:val="37A62E09B9A1414F98A6E86D0952C12D"/>
    <w:rsid w:val="00A322EA"/>
  </w:style>
  <w:style w:type="paragraph" w:customStyle="1" w:styleId="BD5456543D0643BCBD9DD68C1C73322B">
    <w:name w:val="BD5456543D0643BCBD9DD68C1C73322B"/>
    <w:rsid w:val="00A322EA"/>
  </w:style>
  <w:style w:type="paragraph" w:customStyle="1" w:styleId="186479CC424147719196FA449661504B2">
    <w:name w:val="186479CC424147719196FA449661504B2"/>
    <w:rsid w:val="00A322EA"/>
    <w:rPr>
      <w:rFonts w:eastAsiaTheme="minorHAnsi"/>
      <w:lang w:eastAsia="en-US"/>
    </w:rPr>
  </w:style>
  <w:style w:type="paragraph" w:customStyle="1" w:styleId="9BB3914C512C4B6180D189D82E22466C2">
    <w:name w:val="9BB3914C512C4B6180D189D82E22466C2"/>
    <w:rsid w:val="00A322EA"/>
    <w:rPr>
      <w:rFonts w:eastAsiaTheme="minorHAnsi"/>
      <w:lang w:eastAsia="en-US"/>
    </w:rPr>
  </w:style>
  <w:style w:type="paragraph" w:customStyle="1" w:styleId="49EDE1D76F634715A9CCC8C48908D7D53">
    <w:name w:val="49EDE1D76F634715A9CCC8C48908D7D53"/>
    <w:rsid w:val="00A322EA"/>
    <w:rPr>
      <w:rFonts w:eastAsiaTheme="minorHAnsi"/>
      <w:lang w:eastAsia="en-US"/>
    </w:rPr>
  </w:style>
  <w:style w:type="paragraph" w:customStyle="1" w:styleId="7C087C950341477B91CAC6F0CF8C81373">
    <w:name w:val="7C087C950341477B91CAC6F0CF8C81373"/>
    <w:rsid w:val="00A322EA"/>
    <w:rPr>
      <w:rFonts w:eastAsiaTheme="minorHAnsi"/>
      <w:lang w:eastAsia="en-US"/>
    </w:rPr>
  </w:style>
  <w:style w:type="paragraph" w:customStyle="1" w:styleId="0351B3530B51448F8EF18B6BFA8A5A8C3">
    <w:name w:val="0351B3530B51448F8EF18B6BFA8A5A8C3"/>
    <w:rsid w:val="00A322EA"/>
    <w:rPr>
      <w:rFonts w:eastAsiaTheme="minorHAnsi"/>
      <w:lang w:eastAsia="en-US"/>
    </w:rPr>
  </w:style>
  <w:style w:type="paragraph" w:customStyle="1" w:styleId="94B9296AE4CD440AA5004B312EF692252">
    <w:name w:val="94B9296AE4CD440AA5004B312EF692252"/>
    <w:rsid w:val="00A322EA"/>
    <w:rPr>
      <w:rFonts w:eastAsiaTheme="minorHAnsi"/>
      <w:lang w:eastAsia="en-US"/>
    </w:rPr>
  </w:style>
  <w:style w:type="paragraph" w:customStyle="1" w:styleId="FF7FE110A4034CC495CFA83CFB676B6E1">
    <w:name w:val="FF7FE110A4034CC495CFA83CFB676B6E1"/>
    <w:rsid w:val="00A322EA"/>
    <w:rPr>
      <w:rFonts w:eastAsiaTheme="minorHAnsi"/>
      <w:lang w:eastAsia="en-US"/>
    </w:rPr>
  </w:style>
  <w:style w:type="paragraph" w:customStyle="1" w:styleId="E209F4CC1D2C4AF68AF1CF7CCFCA2E131">
    <w:name w:val="E209F4CC1D2C4AF68AF1CF7CCFCA2E131"/>
    <w:rsid w:val="00A322EA"/>
    <w:rPr>
      <w:rFonts w:eastAsiaTheme="minorHAnsi"/>
      <w:lang w:eastAsia="en-US"/>
    </w:rPr>
  </w:style>
  <w:style w:type="paragraph" w:customStyle="1" w:styleId="4310E818ECCA4D34BCB7EF4950C972B52">
    <w:name w:val="4310E818ECCA4D34BCB7EF4950C972B52"/>
    <w:rsid w:val="00A322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854DA8623C1249B4B081E4504C6EEA952">
    <w:name w:val="854DA8623C1249B4B081E4504C6EEA952"/>
    <w:rsid w:val="00A322EA"/>
    <w:rPr>
      <w:rFonts w:eastAsiaTheme="minorHAnsi"/>
      <w:lang w:eastAsia="en-US"/>
    </w:rPr>
  </w:style>
  <w:style w:type="paragraph" w:customStyle="1" w:styleId="99D09669196A4800BCBBC7DFD88AEDAA2">
    <w:name w:val="99D09669196A4800BCBBC7DFD88AEDAA2"/>
    <w:rsid w:val="00A322EA"/>
    <w:rPr>
      <w:rFonts w:eastAsiaTheme="minorHAnsi"/>
      <w:lang w:eastAsia="en-US"/>
    </w:rPr>
  </w:style>
  <w:style w:type="paragraph" w:customStyle="1" w:styleId="807661CF3BAB475297FAB37D9A7EF64B1">
    <w:name w:val="807661CF3BAB475297FAB37D9A7EF64B1"/>
    <w:rsid w:val="00A322EA"/>
    <w:rPr>
      <w:rFonts w:eastAsiaTheme="minorHAnsi"/>
      <w:lang w:eastAsia="en-US"/>
    </w:rPr>
  </w:style>
  <w:style w:type="paragraph" w:customStyle="1" w:styleId="56A9F901D34A44D1ABF7D1FD6C393812">
    <w:name w:val="56A9F901D34A44D1ABF7D1FD6C393812"/>
    <w:rsid w:val="00A322EA"/>
    <w:rPr>
      <w:rFonts w:eastAsiaTheme="minorHAnsi"/>
      <w:lang w:eastAsia="en-US"/>
    </w:rPr>
  </w:style>
  <w:style w:type="paragraph" w:customStyle="1" w:styleId="1C151B6975054A8694DDFDF63BE7396D1">
    <w:name w:val="1C151B6975054A8694DDFDF63BE7396D1"/>
    <w:rsid w:val="00A322EA"/>
    <w:rPr>
      <w:rFonts w:eastAsiaTheme="minorHAnsi"/>
      <w:lang w:eastAsia="en-US"/>
    </w:rPr>
  </w:style>
  <w:style w:type="paragraph" w:customStyle="1" w:styleId="E81722880BEE4EA9AC634B3EBBBF0DBF1">
    <w:name w:val="E81722880BEE4EA9AC634B3EBBBF0DBF1"/>
    <w:rsid w:val="00A322EA"/>
    <w:rPr>
      <w:rFonts w:eastAsiaTheme="minorHAnsi"/>
      <w:lang w:eastAsia="en-US"/>
    </w:rPr>
  </w:style>
  <w:style w:type="paragraph" w:customStyle="1" w:styleId="AA4396E1503A4BB7A2E0FA902E1EEBAC1">
    <w:name w:val="AA4396E1503A4BB7A2E0FA902E1EEBAC1"/>
    <w:rsid w:val="00A322EA"/>
    <w:rPr>
      <w:rFonts w:eastAsiaTheme="minorHAnsi"/>
      <w:lang w:eastAsia="en-US"/>
    </w:rPr>
  </w:style>
  <w:style w:type="paragraph" w:customStyle="1" w:styleId="0F8830BD3CFD42538F07E146498F59781">
    <w:name w:val="0F8830BD3CFD42538F07E146498F59781"/>
    <w:rsid w:val="00A322EA"/>
    <w:rPr>
      <w:rFonts w:eastAsiaTheme="minorHAnsi"/>
      <w:lang w:eastAsia="en-US"/>
    </w:rPr>
  </w:style>
  <w:style w:type="paragraph" w:customStyle="1" w:styleId="BA160C2182304DDF9E3B1FA483DB66861">
    <w:name w:val="BA160C2182304DDF9E3B1FA483DB66861"/>
    <w:rsid w:val="00A322EA"/>
    <w:rPr>
      <w:rFonts w:eastAsiaTheme="minorHAnsi"/>
      <w:lang w:eastAsia="en-US"/>
    </w:rPr>
  </w:style>
  <w:style w:type="paragraph" w:customStyle="1" w:styleId="43067D6003D741E8838405A06D4261AD1">
    <w:name w:val="43067D6003D741E8838405A06D4261AD1"/>
    <w:rsid w:val="00A322EA"/>
    <w:rPr>
      <w:rFonts w:eastAsiaTheme="minorHAnsi"/>
      <w:lang w:eastAsia="en-US"/>
    </w:rPr>
  </w:style>
  <w:style w:type="paragraph" w:customStyle="1" w:styleId="B3051E3834F644018714E801AEC1C1B31">
    <w:name w:val="B3051E3834F644018714E801AEC1C1B31"/>
    <w:rsid w:val="00A322EA"/>
    <w:rPr>
      <w:rFonts w:eastAsiaTheme="minorHAnsi"/>
      <w:lang w:eastAsia="en-US"/>
    </w:rPr>
  </w:style>
  <w:style w:type="paragraph" w:customStyle="1" w:styleId="4FBA3515DCFC427D8E2ACCC89798E6D91">
    <w:name w:val="4FBA3515DCFC427D8E2ACCC89798E6D91"/>
    <w:rsid w:val="00A322EA"/>
    <w:rPr>
      <w:rFonts w:eastAsiaTheme="minorHAnsi"/>
      <w:lang w:eastAsia="en-US"/>
    </w:rPr>
  </w:style>
  <w:style w:type="paragraph" w:customStyle="1" w:styleId="039C1BA48DB1450D9481B4301FA8A26F3">
    <w:name w:val="039C1BA48DB1450D9481B4301FA8A26F3"/>
    <w:rsid w:val="00A322EA"/>
    <w:rPr>
      <w:rFonts w:eastAsiaTheme="minorHAnsi"/>
      <w:lang w:eastAsia="en-US"/>
    </w:rPr>
  </w:style>
  <w:style w:type="paragraph" w:customStyle="1" w:styleId="8E2E08853D4B47CF8DBE6B8EB86FE3BB1">
    <w:name w:val="8E2E08853D4B47CF8DBE6B8EB86FE3BB1"/>
    <w:rsid w:val="00A322EA"/>
    <w:rPr>
      <w:rFonts w:eastAsiaTheme="minorHAnsi"/>
      <w:lang w:eastAsia="en-US"/>
    </w:rPr>
  </w:style>
  <w:style w:type="paragraph" w:customStyle="1" w:styleId="0323FCBF81054541AE500449DB7114D81">
    <w:name w:val="0323FCBF81054541AE500449DB7114D81"/>
    <w:rsid w:val="00A322EA"/>
    <w:rPr>
      <w:rFonts w:eastAsiaTheme="minorHAnsi"/>
      <w:lang w:eastAsia="en-US"/>
    </w:rPr>
  </w:style>
  <w:style w:type="paragraph" w:customStyle="1" w:styleId="F10A3BB2C1B8445CA7626F1F2D21E4351">
    <w:name w:val="F10A3BB2C1B8445CA7626F1F2D21E4351"/>
    <w:rsid w:val="00A322EA"/>
    <w:rPr>
      <w:rFonts w:eastAsiaTheme="minorHAnsi"/>
      <w:lang w:eastAsia="en-US"/>
    </w:rPr>
  </w:style>
  <w:style w:type="paragraph" w:customStyle="1" w:styleId="C2018A4F902A43188B904DE29DF4FE1F1">
    <w:name w:val="C2018A4F902A43188B904DE29DF4FE1F1"/>
    <w:rsid w:val="00A322EA"/>
    <w:rPr>
      <w:rFonts w:eastAsiaTheme="minorHAnsi"/>
      <w:lang w:eastAsia="en-US"/>
    </w:rPr>
  </w:style>
  <w:style w:type="paragraph" w:customStyle="1" w:styleId="47831AF71D81421E9D6108F6F5AE1E1F1">
    <w:name w:val="47831AF71D81421E9D6108F6F5AE1E1F1"/>
    <w:rsid w:val="00A322EA"/>
    <w:rPr>
      <w:rFonts w:eastAsiaTheme="minorHAnsi"/>
      <w:lang w:eastAsia="en-US"/>
    </w:rPr>
  </w:style>
  <w:style w:type="paragraph" w:customStyle="1" w:styleId="F5E4C07F805E476BBBDC56131A81D1461">
    <w:name w:val="F5E4C07F805E476BBBDC56131A81D1461"/>
    <w:rsid w:val="00A322EA"/>
    <w:rPr>
      <w:rFonts w:eastAsiaTheme="minorHAnsi"/>
      <w:lang w:eastAsia="en-US"/>
    </w:rPr>
  </w:style>
  <w:style w:type="paragraph" w:customStyle="1" w:styleId="1B1283AED11F4B7E8A6C33DE3B062EB31">
    <w:name w:val="1B1283AED11F4B7E8A6C33DE3B062EB31"/>
    <w:rsid w:val="00A322EA"/>
    <w:rPr>
      <w:rFonts w:eastAsiaTheme="minorHAnsi"/>
      <w:lang w:eastAsia="en-US"/>
    </w:rPr>
  </w:style>
  <w:style w:type="paragraph" w:customStyle="1" w:styleId="76C78EEFD8574AE0B8962FAE70C3CA9E1">
    <w:name w:val="76C78EEFD8574AE0B8962FAE70C3CA9E1"/>
    <w:rsid w:val="00A322EA"/>
    <w:rPr>
      <w:rFonts w:eastAsiaTheme="minorHAnsi"/>
      <w:lang w:eastAsia="en-US"/>
    </w:rPr>
  </w:style>
  <w:style w:type="paragraph" w:customStyle="1" w:styleId="347CFA3AC9F941898D080F09114B79951">
    <w:name w:val="347CFA3AC9F941898D080F09114B79951"/>
    <w:rsid w:val="00A322EA"/>
    <w:rPr>
      <w:rFonts w:eastAsiaTheme="minorHAnsi"/>
      <w:lang w:eastAsia="en-US"/>
    </w:rPr>
  </w:style>
  <w:style w:type="paragraph" w:customStyle="1" w:styleId="0F5D8FC2665D4F259FD3BC3CE2BFF3AA1">
    <w:name w:val="0F5D8FC2665D4F259FD3BC3CE2BFF3AA1"/>
    <w:rsid w:val="00A322EA"/>
    <w:rPr>
      <w:rFonts w:eastAsiaTheme="minorHAnsi"/>
      <w:lang w:eastAsia="en-US"/>
    </w:rPr>
  </w:style>
  <w:style w:type="paragraph" w:customStyle="1" w:styleId="287CD662DDA24AFE9CC80BCD060E4F453">
    <w:name w:val="287CD662DDA24AFE9CC80BCD060E4F453"/>
    <w:rsid w:val="00A322EA"/>
    <w:rPr>
      <w:rFonts w:eastAsiaTheme="minorHAnsi"/>
      <w:lang w:eastAsia="en-US"/>
    </w:rPr>
  </w:style>
  <w:style w:type="paragraph" w:customStyle="1" w:styleId="9AF578CA4704488DB7D6076E5AE8B66A1">
    <w:name w:val="9AF578CA4704488DB7D6076E5AE8B66A1"/>
    <w:rsid w:val="00A322EA"/>
    <w:rPr>
      <w:rFonts w:eastAsiaTheme="minorHAnsi"/>
      <w:lang w:eastAsia="en-US"/>
    </w:rPr>
  </w:style>
  <w:style w:type="paragraph" w:customStyle="1" w:styleId="88024279D82046578C95B56935B113531">
    <w:name w:val="88024279D82046578C95B56935B113531"/>
    <w:rsid w:val="00A322EA"/>
    <w:rPr>
      <w:rFonts w:eastAsiaTheme="minorHAnsi"/>
      <w:lang w:eastAsia="en-US"/>
    </w:rPr>
  </w:style>
  <w:style w:type="paragraph" w:customStyle="1" w:styleId="E2FE4C0D21BA46868A1EC2A26D1D97FE1">
    <w:name w:val="E2FE4C0D21BA46868A1EC2A26D1D97FE1"/>
    <w:rsid w:val="00A322EA"/>
    <w:rPr>
      <w:rFonts w:eastAsiaTheme="minorHAnsi"/>
      <w:lang w:eastAsia="en-US"/>
    </w:rPr>
  </w:style>
  <w:style w:type="paragraph" w:customStyle="1" w:styleId="52B0E7669BCD4D75B2D7E3F646E6ED581">
    <w:name w:val="52B0E7669BCD4D75B2D7E3F646E6ED581"/>
    <w:rsid w:val="00A322EA"/>
    <w:rPr>
      <w:rFonts w:eastAsiaTheme="minorHAnsi"/>
      <w:lang w:eastAsia="en-US"/>
    </w:rPr>
  </w:style>
  <w:style w:type="paragraph" w:customStyle="1" w:styleId="9A148CB6527346B19122B2AEED4D61B01">
    <w:name w:val="9A148CB6527346B19122B2AEED4D61B01"/>
    <w:rsid w:val="00A322EA"/>
    <w:rPr>
      <w:rFonts w:eastAsiaTheme="minorHAnsi"/>
      <w:lang w:eastAsia="en-US"/>
    </w:rPr>
  </w:style>
  <w:style w:type="paragraph" w:customStyle="1" w:styleId="D550F7190BF44EA8A395BD72973663751">
    <w:name w:val="D550F7190BF44EA8A395BD72973663751"/>
    <w:rsid w:val="00A322EA"/>
    <w:rPr>
      <w:rFonts w:eastAsiaTheme="minorHAnsi"/>
      <w:lang w:eastAsia="en-US"/>
    </w:rPr>
  </w:style>
  <w:style w:type="paragraph" w:customStyle="1" w:styleId="B8CF695C215D42DCB1487888367FAAB71">
    <w:name w:val="B8CF695C215D42DCB1487888367FAAB71"/>
    <w:rsid w:val="00A322EA"/>
    <w:rPr>
      <w:rFonts w:eastAsiaTheme="minorHAnsi"/>
      <w:lang w:eastAsia="en-US"/>
    </w:rPr>
  </w:style>
  <w:style w:type="paragraph" w:customStyle="1" w:styleId="AB0FD29E7B2D484E8851D690A9DEED5A1">
    <w:name w:val="AB0FD29E7B2D484E8851D690A9DEED5A1"/>
    <w:rsid w:val="00A322EA"/>
    <w:rPr>
      <w:rFonts w:eastAsiaTheme="minorHAnsi"/>
      <w:lang w:eastAsia="en-US"/>
    </w:rPr>
  </w:style>
  <w:style w:type="paragraph" w:customStyle="1" w:styleId="37A62E09B9A1414F98A6E86D0952C12D1">
    <w:name w:val="37A62E09B9A1414F98A6E86D0952C12D1"/>
    <w:rsid w:val="00A322EA"/>
    <w:rPr>
      <w:rFonts w:eastAsiaTheme="minorHAnsi"/>
      <w:lang w:eastAsia="en-US"/>
    </w:rPr>
  </w:style>
  <w:style w:type="paragraph" w:customStyle="1" w:styleId="BD5456543D0643BCBD9DD68C1C73322B1">
    <w:name w:val="BD5456543D0643BCBD9DD68C1C73322B1"/>
    <w:rsid w:val="00A322EA"/>
    <w:rPr>
      <w:rFonts w:eastAsiaTheme="minorHAnsi"/>
      <w:lang w:eastAsia="en-US"/>
    </w:rPr>
  </w:style>
  <w:style w:type="paragraph" w:customStyle="1" w:styleId="B60056CB8F094B56894D324C0A4A12672">
    <w:name w:val="B60056CB8F094B56894D324C0A4A12672"/>
    <w:rsid w:val="00A322EA"/>
    <w:rPr>
      <w:rFonts w:eastAsiaTheme="minorHAnsi"/>
      <w:lang w:eastAsia="en-US"/>
    </w:rPr>
  </w:style>
  <w:style w:type="paragraph" w:customStyle="1" w:styleId="DD45E585BA8D4ABEA263FF5B83D375CF2">
    <w:name w:val="DD45E585BA8D4ABEA263FF5B83D375CF2"/>
    <w:rsid w:val="00A322EA"/>
    <w:rPr>
      <w:rFonts w:eastAsiaTheme="minorHAnsi"/>
      <w:lang w:eastAsia="en-US"/>
    </w:rPr>
  </w:style>
  <w:style w:type="paragraph" w:customStyle="1" w:styleId="4BEA678DFF9B458B84E7B9E72550CC5B2">
    <w:name w:val="4BEA678DFF9B458B84E7B9E72550CC5B2"/>
    <w:rsid w:val="00A322EA"/>
    <w:rPr>
      <w:rFonts w:eastAsiaTheme="minorHAnsi"/>
      <w:lang w:eastAsia="en-US"/>
    </w:rPr>
  </w:style>
  <w:style w:type="paragraph" w:customStyle="1" w:styleId="5D9BD96735FA4D1BB27820A503D635BB2">
    <w:name w:val="5D9BD96735FA4D1BB27820A503D635BB2"/>
    <w:rsid w:val="00A322EA"/>
    <w:rPr>
      <w:rFonts w:eastAsiaTheme="minorHAnsi"/>
      <w:lang w:eastAsia="en-US"/>
    </w:rPr>
  </w:style>
  <w:style w:type="paragraph" w:customStyle="1" w:styleId="98D38B1D08D347A1AE8B085DE3C7B2622">
    <w:name w:val="98D38B1D08D347A1AE8B085DE3C7B2622"/>
    <w:rsid w:val="00A322EA"/>
    <w:rPr>
      <w:rFonts w:eastAsiaTheme="minorHAnsi"/>
      <w:lang w:eastAsia="en-US"/>
    </w:rPr>
  </w:style>
  <w:style w:type="paragraph" w:customStyle="1" w:styleId="186479CC424147719196FA449661504B3">
    <w:name w:val="186479CC424147719196FA449661504B3"/>
    <w:rsid w:val="008501A4"/>
    <w:rPr>
      <w:rFonts w:eastAsiaTheme="minorHAnsi"/>
      <w:lang w:eastAsia="en-US"/>
    </w:rPr>
  </w:style>
  <w:style w:type="paragraph" w:customStyle="1" w:styleId="9BB3914C512C4B6180D189D82E22466C3">
    <w:name w:val="9BB3914C512C4B6180D189D82E22466C3"/>
    <w:rsid w:val="008501A4"/>
    <w:rPr>
      <w:rFonts w:eastAsiaTheme="minorHAnsi"/>
      <w:lang w:eastAsia="en-US"/>
    </w:rPr>
  </w:style>
  <w:style w:type="paragraph" w:customStyle="1" w:styleId="49EDE1D76F634715A9CCC8C48908D7D54">
    <w:name w:val="49EDE1D76F634715A9CCC8C48908D7D54"/>
    <w:rsid w:val="008501A4"/>
    <w:rPr>
      <w:rFonts w:eastAsiaTheme="minorHAnsi"/>
      <w:lang w:eastAsia="en-US"/>
    </w:rPr>
  </w:style>
  <w:style w:type="paragraph" w:customStyle="1" w:styleId="7C087C950341477B91CAC6F0CF8C81374">
    <w:name w:val="7C087C950341477B91CAC6F0CF8C81374"/>
    <w:rsid w:val="008501A4"/>
    <w:rPr>
      <w:rFonts w:eastAsiaTheme="minorHAnsi"/>
      <w:lang w:eastAsia="en-US"/>
    </w:rPr>
  </w:style>
  <w:style w:type="paragraph" w:customStyle="1" w:styleId="0351B3530B51448F8EF18B6BFA8A5A8C4">
    <w:name w:val="0351B3530B51448F8EF18B6BFA8A5A8C4"/>
    <w:rsid w:val="008501A4"/>
    <w:rPr>
      <w:rFonts w:eastAsiaTheme="minorHAnsi"/>
      <w:lang w:eastAsia="en-US"/>
    </w:rPr>
  </w:style>
  <w:style w:type="paragraph" w:customStyle="1" w:styleId="94B9296AE4CD440AA5004B312EF692253">
    <w:name w:val="94B9296AE4CD440AA5004B312EF692253"/>
    <w:rsid w:val="008501A4"/>
    <w:rPr>
      <w:rFonts w:eastAsiaTheme="minorHAnsi"/>
      <w:lang w:eastAsia="en-US"/>
    </w:rPr>
  </w:style>
  <w:style w:type="paragraph" w:customStyle="1" w:styleId="FF7FE110A4034CC495CFA83CFB676B6E2">
    <w:name w:val="FF7FE110A4034CC495CFA83CFB676B6E2"/>
    <w:rsid w:val="008501A4"/>
    <w:rPr>
      <w:rFonts w:eastAsiaTheme="minorHAnsi"/>
      <w:lang w:eastAsia="en-US"/>
    </w:rPr>
  </w:style>
  <w:style w:type="paragraph" w:customStyle="1" w:styleId="E209F4CC1D2C4AF68AF1CF7CCFCA2E132">
    <w:name w:val="E209F4CC1D2C4AF68AF1CF7CCFCA2E132"/>
    <w:rsid w:val="008501A4"/>
    <w:rPr>
      <w:rFonts w:eastAsiaTheme="minorHAnsi"/>
      <w:lang w:eastAsia="en-US"/>
    </w:rPr>
  </w:style>
  <w:style w:type="paragraph" w:customStyle="1" w:styleId="4310E818ECCA4D34BCB7EF4950C972B53">
    <w:name w:val="4310E818ECCA4D34BCB7EF4950C972B53"/>
    <w:rsid w:val="008501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854DA8623C1249B4B081E4504C6EEA953">
    <w:name w:val="854DA8623C1249B4B081E4504C6EEA953"/>
    <w:rsid w:val="008501A4"/>
    <w:rPr>
      <w:rFonts w:eastAsiaTheme="minorHAnsi"/>
      <w:lang w:eastAsia="en-US"/>
    </w:rPr>
  </w:style>
  <w:style w:type="paragraph" w:customStyle="1" w:styleId="99D09669196A4800BCBBC7DFD88AEDAA3">
    <w:name w:val="99D09669196A4800BCBBC7DFD88AEDAA3"/>
    <w:rsid w:val="008501A4"/>
    <w:rPr>
      <w:rFonts w:eastAsiaTheme="minorHAnsi"/>
      <w:lang w:eastAsia="en-US"/>
    </w:rPr>
  </w:style>
  <w:style w:type="paragraph" w:customStyle="1" w:styleId="807661CF3BAB475297FAB37D9A7EF64B2">
    <w:name w:val="807661CF3BAB475297FAB37D9A7EF64B2"/>
    <w:rsid w:val="008501A4"/>
    <w:rPr>
      <w:rFonts w:eastAsiaTheme="minorHAnsi"/>
      <w:lang w:eastAsia="en-US"/>
    </w:rPr>
  </w:style>
  <w:style w:type="paragraph" w:customStyle="1" w:styleId="56A9F901D34A44D1ABF7D1FD6C3938121">
    <w:name w:val="56A9F901D34A44D1ABF7D1FD6C3938121"/>
    <w:rsid w:val="008501A4"/>
    <w:rPr>
      <w:rFonts w:eastAsiaTheme="minorHAnsi"/>
      <w:lang w:eastAsia="en-US"/>
    </w:rPr>
  </w:style>
  <w:style w:type="paragraph" w:customStyle="1" w:styleId="1C151B6975054A8694DDFDF63BE7396D2">
    <w:name w:val="1C151B6975054A8694DDFDF63BE7396D2"/>
    <w:rsid w:val="008501A4"/>
    <w:rPr>
      <w:rFonts w:eastAsiaTheme="minorHAnsi"/>
      <w:lang w:eastAsia="en-US"/>
    </w:rPr>
  </w:style>
  <w:style w:type="paragraph" w:customStyle="1" w:styleId="E81722880BEE4EA9AC634B3EBBBF0DBF2">
    <w:name w:val="E81722880BEE4EA9AC634B3EBBBF0DBF2"/>
    <w:rsid w:val="008501A4"/>
    <w:rPr>
      <w:rFonts w:eastAsiaTheme="minorHAnsi"/>
      <w:lang w:eastAsia="en-US"/>
    </w:rPr>
  </w:style>
  <w:style w:type="paragraph" w:customStyle="1" w:styleId="AA4396E1503A4BB7A2E0FA902E1EEBAC2">
    <w:name w:val="AA4396E1503A4BB7A2E0FA902E1EEBAC2"/>
    <w:rsid w:val="008501A4"/>
    <w:rPr>
      <w:rFonts w:eastAsiaTheme="minorHAnsi"/>
      <w:lang w:eastAsia="en-US"/>
    </w:rPr>
  </w:style>
  <w:style w:type="paragraph" w:customStyle="1" w:styleId="0F8830BD3CFD42538F07E146498F59782">
    <w:name w:val="0F8830BD3CFD42538F07E146498F59782"/>
    <w:rsid w:val="008501A4"/>
    <w:rPr>
      <w:rFonts w:eastAsiaTheme="minorHAnsi"/>
      <w:lang w:eastAsia="en-US"/>
    </w:rPr>
  </w:style>
  <w:style w:type="paragraph" w:customStyle="1" w:styleId="BA160C2182304DDF9E3B1FA483DB66862">
    <w:name w:val="BA160C2182304DDF9E3B1FA483DB66862"/>
    <w:rsid w:val="008501A4"/>
    <w:rPr>
      <w:rFonts w:eastAsiaTheme="minorHAnsi"/>
      <w:lang w:eastAsia="en-US"/>
    </w:rPr>
  </w:style>
  <w:style w:type="paragraph" w:customStyle="1" w:styleId="43067D6003D741E8838405A06D4261AD2">
    <w:name w:val="43067D6003D741E8838405A06D4261AD2"/>
    <w:rsid w:val="008501A4"/>
    <w:rPr>
      <w:rFonts w:eastAsiaTheme="minorHAnsi"/>
      <w:lang w:eastAsia="en-US"/>
    </w:rPr>
  </w:style>
  <w:style w:type="paragraph" w:customStyle="1" w:styleId="B3051E3834F644018714E801AEC1C1B32">
    <w:name w:val="B3051E3834F644018714E801AEC1C1B32"/>
    <w:rsid w:val="008501A4"/>
    <w:rPr>
      <w:rFonts w:eastAsiaTheme="minorHAnsi"/>
      <w:lang w:eastAsia="en-US"/>
    </w:rPr>
  </w:style>
  <w:style w:type="paragraph" w:customStyle="1" w:styleId="4FBA3515DCFC427D8E2ACCC89798E6D92">
    <w:name w:val="4FBA3515DCFC427D8E2ACCC89798E6D92"/>
    <w:rsid w:val="008501A4"/>
    <w:rPr>
      <w:rFonts w:eastAsiaTheme="minorHAnsi"/>
      <w:lang w:eastAsia="en-US"/>
    </w:rPr>
  </w:style>
  <w:style w:type="paragraph" w:customStyle="1" w:styleId="039C1BA48DB1450D9481B4301FA8A26F4">
    <w:name w:val="039C1BA48DB1450D9481B4301FA8A26F4"/>
    <w:rsid w:val="008501A4"/>
    <w:rPr>
      <w:rFonts w:eastAsiaTheme="minorHAnsi"/>
      <w:lang w:eastAsia="en-US"/>
    </w:rPr>
  </w:style>
  <w:style w:type="paragraph" w:customStyle="1" w:styleId="8E2E08853D4B47CF8DBE6B8EB86FE3BB2">
    <w:name w:val="8E2E08853D4B47CF8DBE6B8EB86FE3BB2"/>
    <w:rsid w:val="008501A4"/>
    <w:rPr>
      <w:rFonts w:eastAsiaTheme="minorHAnsi"/>
      <w:lang w:eastAsia="en-US"/>
    </w:rPr>
  </w:style>
  <w:style w:type="paragraph" w:customStyle="1" w:styleId="0323FCBF81054541AE500449DB7114D82">
    <w:name w:val="0323FCBF81054541AE500449DB7114D82"/>
    <w:rsid w:val="008501A4"/>
    <w:rPr>
      <w:rFonts w:eastAsiaTheme="minorHAnsi"/>
      <w:lang w:eastAsia="en-US"/>
    </w:rPr>
  </w:style>
  <w:style w:type="paragraph" w:customStyle="1" w:styleId="F10A3BB2C1B8445CA7626F1F2D21E4352">
    <w:name w:val="F10A3BB2C1B8445CA7626F1F2D21E4352"/>
    <w:rsid w:val="008501A4"/>
    <w:rPr>
      <w:rFonts w:eastAsiaTheme="minorHAnsi"/>
      <w:lang w:eastAsia="en-US"/>
    </w:rPr>
  </w:style>
  <w:style w:type="paragraph" w:customStyle="1" w:styleId="C2018A4F902A43188B904DE29DF4FE1F2">
    <w:name w:val="C2018A4F902A43188B904DE29DF4FE1F2"/>
    <w:rsid w:val="008501A4"/>
    <w:rPr>
      <w:rFonts w:eastAsiaTheme="minorHAnsi"/>
      <w:lang w:eastAsia="en-US"/>
    </w:rPr>
  </w:style>
  <w:style w:type="paragraph" w:customStyle="1" w:styleId="47831AF71D81421E9D6108F6F5AE1E1F2">
    <w:name w:val="47831AF71D81421E9D6108F6F5AE1E1F2"/>
    <w:rsid w:val="008501A4"/>
    <w:rPr>
      <w:rFonts w:eastAsiaTheme="minorHAnsi"/>
      <w:lang w:eastAsia="en-US"/>
    </w:rPr>
  </w:style>
  <w:style w:type="paragraph" w:customStyle="1" w:styleId="F5E4C07F805E476BBBDC56131A81D1462">
    <w:name w:val="F5E4C07F805E476BBBDC56131A81D1462"/>
    <w:rsid w:val="008501A4"/>
    <w:rPr>
      <w:rFonts w:eastAsiaTheme="minorHAnsi"/>
      <w:lang w:eastAsia="en-US"/>
    </w:rPr>
  </w:style>
  <w:style w:type="paragraph" w:customStyle="1" w:styleId="1B1283AED11F4B7E8A6C33DE3B062EB32">
    <w:name w:val="1B1283AED11F4B7E8A6C33DE3B062EB32"/>
    <w:rsid w:val="008501A4"/>
    <w:rPr>
      <w:rFonts w:eastAsiaTheme="minorHAnsi"/>
      <w:lang w:eastAsia="en-US"/>
    </w:rPr>
  </w:style>
  <w:style w:type="paragraph" w:customStyle="1" w:styleId="76C78EEFD8574AE0B8962FAE70C3CA9E2">
    <w:name w:val="76C78EEFD8574AE0B8962FAE70C3CA9E2"/>
    <w:rsid w:val="008501A4"/>
    <w:rPr>
      <w:rFonts w:eastAsiaTheme="minorHAnsi"/>
      <w:lang w:eastAsia="en-US"/>
    </w:rPr>
  </w:style>
  <w:style w:type="paragraph" w:customStyle="1" w:styleId="347CFA3AC9F941898D080F09114B79952">
    <w:name w:val="347CFA3AC9F941898D080F09114B79952"/>
    <w:rsid w:val="008501A4"/>
    <w:rPr>
      <w:rFonts w:eastAsiaTheme="minorHAnsi"/>
      <w:lang w:eastAsia="en-US"/>
    </w:rPr>
  </w:style>
  <w:style w:type="paragraph" w:customStyle="1" w:styleId="0F5D8FC2665D4F259FD3BC3CE2BFF3AA2">
    <w:name w:val="0F5D8FC2665D4F259FD3BC3CE2BFF3AA2"/>
    <w:rsid w:val="008501A4"/>
    <w:rPr>
      <w:rFonts w:eastAsiaTheme="minorHAnsi"/>
      <w:lang w:eastAsia="en-US"/>
    </w:rPr>
  </w:style>
  <w:style w:type="paragraph" w:customStyle="1" w:styleId="287CD662DDA24AFE9CC80BCD060E4F454">
    <w:name w:val="287CD662DDA24AFE9CC80BCD060E4F454"/>
    <w:rsid w:val="008501A4"/>
    <w:rPr>
      <w:rFonts w:eastAsiaTheme="minorHAnsi"/>
      <w:lang w:eastAsia="en-US"/>
    </w:rPr>
  </w:style>
  <w:style w:type="paragraph" w:customStyle="1" w:styleId="9AF578CA4704488DB7D6076E5AE8B66A2">
    <w:name w:val="9AF578CA4704488DB7D6076E5AE8B66A2"/>
    <w:rsid w:val="008501A4"/>
    <w:rPr>
      <w:rFonts w:eastAsiaTheme="minorHAnsi"/>
      <w:lang w:eastAsia="en-US"/>
    </w:rPr>
  </w:style>
  <w:style w:type="paragraph" w:customStyle="1" w:styleId="88024279D82046578C95B56935B113532">
    <w:name w:val="88024279D82046578C95B56935B113532"/>
    <w:rsid w:val="008501A4"/>
    <w:rPr>
      <w:rFonts w:eastAsiaTheme="minorHAnsi"/>
      <w:lang w:eastAsia="en-US"/>
    </w:rPr>
  </w:style>
  <w:style w:type="paragraph" w:customStyle="1" w:styleId="E2FE4C0D21BA46868A1EC2A26D1D97FE2">
    <w:name w:val="E2FE4C0D21BA46868A1EC2A26D1D97FE2"/>
    <w:rsid w:val="008501A4"/>
    <w:rPr>
      <w:rFonts w:eastAsiaTheme="minorHAnsi"/>
      <w:lang w:eastAsia="en-US"/>
    </w:rPr>
  </w:style>
  <w:style w:type="paragraph" w:customStyle="1" w:styleId="52B0E7669BCD4D75B2D7E3F646E6ED582">
    <w:name w:val="52B0E7669BCD4D75B2D7E3F646E6ED582"/>
    <w:rsid w:val="008501A4"/>
    <w:rPr>
      <w:rFonts w:eastAsiaTheme="minorHAnsi"/>
      <w:lang w:eastAsia="en-US"/>
    </w:rPr>
  </w:style>
  <w:style w:type="paragraph" w:customStyle="1" w:styleId="9A148CB6527346B19122B2AEED4D61B02">
    <w:name w:val="9A148CB6527346B19122B2AEED4D61B02"/>
    <w:rsid w:val="008501A4"/>
    <w:rPr>
      <w:rFonts w:eastAsiaTheme="minorHAnsi"/>
      <w:lang w:eastAsia="en-US"/>
    </w:rPr>
  </w:style>
  <w:style w:type="paragraph" w:customStyle="1" w:styleId="D550F7190BF44EA8A395BD72973663752">
    <w:name w:val="D550F7190BF44EA8A395BD72973663752"/>
    <w:rsid w:val="008501A4"/>
    <w:rPr>
      <w:rFonts w:eastAsiaTheme="minorHAnsi"/>
      <w:lang w:eastAsia="en-US"/>
    </w:rPr>
  </w:style>
  <w:style w:type="paragraph" w:customStyle="1" w:styleId="B8CF695C215D42DCB1487888367FAAB72">
    <w:name w:val="B8CF695C215D42DCB1487888367FAAB72"/>
    <w:rsid w:val="008501A4"/>
    <w:rPr>
      <w:rFonts w:eastAsiaTheme="minorHAnsi"/>
      <w:lang w:eastAsia="en-US"/>
    </w:rPr>
  </w:style>
  <w:style w:type="paragraph" w:customStyle="1" w:styleId="AB0FD29E7B2D484E8851D690A9DEED5A2">
    <w:name w:val="AB0FD29E7B2D484E8851D690A9DEED5A2"/>
    <w:rsid w:val="008501A4"/>
    <w:rPr>
      <w:rFonts w:eastAsiaTheme="minorHAnsi"/>
      <w:lang w:eastAsia="en-US"/>
    </w:rPr>
  </w:style>
  <w:style w:type="paragraph" w:customStyle="1" w:styleId="37A62E09B9A1414F98A6E86D0952C12D2">
    <w:name w:val="37A62E09B9A1414F98A6E86D0952C12D2"/>
    <w:rsid w:val="008501A4"/>
    <w:rPr>
      <w:rFonts w:eastAsiaTheme="minorHAnsi"/>
      <w:lang w:eastAsia="en-US"/>
    </w:rPr>
  </w:style>
  <w:style w:type="paragraph" w:customStyle="1" w:styleId="BD5456543D0643BCBD9DD68C1C73322B2">
    <w:name w:val="BD5456543D0643BCBD9DD68C1C73322B2"/>
    <w:rsid w:val="008501A4"/>
    <w:rPr>
      <w:rFonts w:eastAsiaTheme="minorHAnsi"/>
      <w:lang w:eastAsia="en-US"/>
    </w:rPr>
  </w:style>
  <w:style w:type="paragraph" w:customStyle="1" w:styleId="B60056CB8F094B56894D324C0A4A12673">
    <w:name w:val="B60056CB8F094B56894D324C0A4A12673"/>
    <w:rsid w:val="008501A4"/>
    <w:rPr>
      <w:rFonts w:eastAsiaTheme="minorHAnsi"/>
      <w:lang w:eastAsia="en-US"/>
    </w:rPr>
  </w:style>
  <w:style w:type="paragraph" w:customStyle="1" w:styleId="DD45E585BA8D4ABEA263FF5B83D375CF3">
    <w:name w:val="DD45E585BA8D4ABEA263FF5B83D375CF3"/>
    <w:rsid w:val="008501A4"/>
    <w:rPr>
      <w:rFonts w:eastAsiaTheme="minorHAnsi"/>
      <w:lang w:eastAsia="en-US"/>
    </w:rPr>
  </w:style>
  <w:style w:type="paragraph" w:customStyle="1" w:styleId="4BEA678DFF9B458B84E7B9E72550CC5B3">
    <w:name w:val="4BEA678DFF9B458B84E7B9E72550CC5B3"/>
    <w:rsid w:val="008501A4"/>
    <w:rPr>
      <w:rFonts w:eastAsiaTheme="minorHAnsi"/>
      <w:lang w:eastAsia="en-US"/>
    </w:rPr>
  </w:style>
  <w:style w:type="paragraph" w:customStyle="1" w:styleId="5D9BD96735FA4D1BB27820A503D635BB3">
    <w:name w:val="5D9BD96735FA4D1BB27820A503D635BB3"/>
    <w:rsid w:val="008501A4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231E2C-C004-4578-9332-D784E73164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Sprint With Us Opportunity Template.dotx</Template>
  <TotalTime>49</TotalTime>
  <Pages>6</Pages>
  <Words>465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Warren</dc:creator>
  <cp:keywords/>
  <dc:description/>
  <cp:lastModifiedBy>Jared Warren</cp:lastModifiedBy>
  <cp:revision>8</cp:revision>
  <dcterms:created xsi:type="dcterms:W3CDTF">2019-08-02T16:35:00Z</dcterms:created>
  <dcterms:modified xsi:type="dcterms:W3CDTF">2020-07-28T02:27:00Z</dcterms:modified>
</cp:coreProperties>
</file>